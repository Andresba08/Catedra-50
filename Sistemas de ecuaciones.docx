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6"/>
      </w:tblGrid>
      <w:tr w:rsidR="007359F0" w14:paraId="671BDC6C" w14:textId="77777777" w:rsidTr="00DB3EA9">
        <w:tc>
          <w:tcPr>
            <w:tcW w:w="8786" w:type="dxa"/>
          </w:tcPr>
          <w:p w14:paraId="11BB6130" w14:textId="77777777" w:rsidR="00BF718E" w:rsidRPr="002216B2" w:rsidRDefault="00BF718E" w:rsidP="002216B2">
            <w:pPr>
              <w:spacing w:after="220"/>
              <w:rPr>
                <w:rFonts w:ascii="Arial" w:eastAsia="Arial" w:hAnsi="Arial" w:cs="Arial"/>
                <w:b/>
              </w:rPr>
            </w:pPr>
          </w:p>
          <w:p w14:paraId="5C8C2043" w14:textId="77777777" w:rsidR="00BF718E" w:rsidRPr="00A65FB0" w:rsidRDefault="00BF718E" w:rsidP="00BF718E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A65FB0">
              <w:rPr>
                <w:rFonts w:eastAsia="Arial"/>
                <w:b w:val="0"/>
                <w:bCs/>
                <w:sz w:val="22"/>
              </w:rPr>
              <w:t xml:space="preserve">La solución del sistema de ecuaciones lineales </w:t>
            </w:r>
          </w:p>
          <w:p w14:paraId="06BEA287" w14:textId="77777777" w:rsidR="00BF718E" w:rsidRDefault="00610D3E" w:rsidP="00BF718E">
            <w:pPr>
              <w:spacing w:after="220"/>
              <w:jc w:val="center"/>
              <w:rPr>
                <w:rFonts w:eastAsia="Arial" w:cs="Arial"/>
                <w:color w:val="000000" w:themeColor="text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lang w:val="es-ES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  <w:lang w:val="es-ES" w:eastAsia="es-MX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color w:val="000000" w:themeColor="text1"/>
                                <w:lang w:val="es-ES" w:eastAsia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color w:val="000000" w:themeColor="text1"/>
                                <w:lang w:val="es-ES" w:eastAsia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color w:val="000000" w:themeColor="text1"/>
                                <w:lang w:val="es-ES" w:eastAsia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+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color w:val="000000" w:themeColor="text1"/>
                                <w:lang w:val="es-ES" w:eastAsia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color w:val="000000" w:themeColor="text1"/>
                                <w:lang w:val="es-ES" w:eastAsia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-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color w:val="000000" w:themeColor="text1"/>
                                <w:lang w:val="es-ES" w:eastAsia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Arial" w:hAnsi="Cambria Math"/>
                  <w:color w:val="000000" w:themeColor="text1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lang w:val="es-ES" w:eastAsia="es-MX"/>
                    </w:rPr>
                  </m:ctrlPr>
                </m:mPr>
                <m:m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color w:val="000000" w:themeColor="text1"/>
                            <w:lang w:val="es-ES"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-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color w:val="000000" w:themeColor="text1"/>
                            <w:lang w:val="es-ES"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-</m:t>
                    </m:r>
                  </m:e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color w:val="000000" w:themeColor="text1"/>
                            <w:lang w:val="es-ES"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e>
                </m:mr>
              </m:m>
              <m:r>
                <w:rPr>
                  <w:rFonts w:ascii="Cambria Math" w:eastAsia="Arial" w:hAnsi="Cambria Math"/>
                  <w:color w:val="000000" w:themeColor="text1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lang w:val="es-ES" w:eastAsia="es-MX"/>
                    </w:rPr>
                  </m:ctrlPr>
                </m:mPr>
                <m:m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 xml:space="preserve">   5</m:t>
                    </m:r>
                  </m:e>
                </m:mr>
                <m:m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 xml:space="preserve">   0</m:t>
                    </m:r>
                  </m:e>
                </m:mr>
              </m:m>
            </m:oMath>
            <w:r w:rsidR="00BF718E">
              <w:rPr>
                <w:rFonts w:eastAsia="Arial"/>
                <w:color w:val="000000" w:themeColor="text1"/>
              </w:rPr>
              <w:t xml:space="preserve">  </w:t>
            </w:r>
          </w:p>
          <w:p w14:paraId="1247C9F8" w14:textId="5A6DD601" w:rsidR="007359F0" w:rsidRPr="00BF718E" w:rsidRDefault="00BF718E" w:rsidP="00BF718E">
            <w:pPr>
              <w:pStyle w:val="MultipleChoiceQ"/>
              <w:numPr>
                <w:ilvl w:val="0"/>
                <w:numId w:val="0"/>
              </w:numPr>
              <w:ind w:left="360"/>
              <w:rPr>
                <w:b w:val="0"/>
                <w:bCs/>
              </w:rPr>
            </w:pPr>
            <w:r w:rsidRPr="00A65FB0">
              <w:rPr>
                <w:rFonts w:eastAsia="Arial"/>
                <w:b w:val="0"/>
                <w:bCs/>
                <w:sz w:val="22"/>
              </w:rPr>
              <w:t>es:</w:t>
            </w:r>
          </w:p>
        </w:tc>
      </w:tr>
      <w:tr w:rsidR="007359F0" w14:paraId="735F5078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32E41751" w14:textId="056C8C08" w:rsidR="007359F0" w:rsidRDefault="00610D3E" w:rsidP="0056436E">
            <w:pPr>
              <w:pStyle w:val="RightAnswer"/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1</m:t>
                  </m:r>
                </m:sub>
              </m:sSub>
              <m:r>
                <w:rPr>
                  <w:rFonts w:ascii="Cambria Math" w:eastAsia="Arial" w:hAnsi="Cambria Math"/>
                </w:rPr>
                <m:t>=1</m:t>
              </m:r>
            </m:oMath>
            <w:r w:rsidR="00BF718E">
              <w:rPr>
                <w:rFonts w:eastAsia="Arial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2</m:t>
                  </m:r>
                </m:sub>
              </m:sSub>
              <m:r>
                <w:rPr>
                  <w:rFonts w:ascii="Cambria Math" w:eastAsia="Arial" w:hAnsi="Cambria Math"/>
                </w:rPr>
                <m:t>=-1</m:t>
              </m:r>
            </m:oMath>
            <w:r w:rsidR="00BF718E">
              <w:rPr>
                <w:rFonts w:eastAsia="Arial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3</m:t>
                  </m:r>
                </m:sub>
              </m:sSub>
              <m:r>
                <w:rPr>
                  <w:rFonts w:ascii="Cambria Math" w:eastAsia="Arial" w:hAnsi="Cambria Math"/>
                </w:rPr>
                <m:t>=2</m:t>
              </m:r>
            </m:oMath>
          </w:p>
        </w:tc>
      </w:tr>
      <w:tr w:rsidR="007359F0" w14:paraId="31FC09C9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2A9F07D4" w14:textId="5C27F200" w:rsidR="007359F0" w:rsidRDefault="00610D3E" w:rsidP="0056436E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1</m:t>
                  </m:r>
                </m:sub>
              </m:sSub>
              <m:r>
                <w:rPr>
                  <w:rFonts w:ascii="Cambria Math" w:eastAsia="Arial" w:hAnsi="Cambria Math"/>
                </w:rPr>
                <m:t>=-1</m:t>
              </m:r>
            </m:oMath>
            <w:r w:rsidR="00BF718E">
              <w:rPr>
                <w:rFonts w:eastAsia="Arial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2</m:t>
                  </m:r>
                </m:sub>
              </m:sSub>
              <m:r>
                <w:rPr>
                  <w:rFonts w:ascii="Cambria Math" w:eastAsia="Arial" w:hAnsi="Cambria Math"/>
                </w:rPr>
                <m:t>=-1</m:t>
              </m:r>
            </m:oMath>
            <w:r w:rsidR="00BF718E">
              <w:rPr>
                <w:rFonts w:eastAsia="Arial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3</m:t>
                  </m:r>
                </m:sub>
              </m:sSub>
              <m:r>
                <w:rPr>
                  <w:rFonts w:ascii="Cambria Math" w:eastAsia="Arial" w:hAnsi="Cambria Math"/>
                </w:rPr>
                <m:t>=-2</m:t>
              </m:r>
            </m:oMath>
          </w:p>
        </w:tc>
      </w:tr>
      <w:tr w:rsidR="007359F0" w14:paraId="63640F9E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2D103F95" w14:textId="4BD1C3C4" w:rsidR="007359F0" w:rsidRDefault="00610D3E" w:rsidP="0056436E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1</m:t>
                  </m:r>
                </m:sub>
              </m:sSub>
              <m:r>
                <w:rPr>
                  <w:rFonts w:ascii="Cambria Math" w:eastAsia="Arial" w:hAnsi="Cambria Math"/>
                </w:rPr>
                <m:t>=1</m:t>
              </m:r>
            </m:oMath>
            <w:r w:rsidR="00BF718E">
              <w:rPr>
                <w:rFonts w:eastAsia="Arial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2</m:t>
                  </m:r>
                </m:sub>
              </m:sSub>
              <m:r>
                <w:rPr>
                  <w:rFonts w:ascii="Cambria Math" w:eastAsia="Arial" w:hAnsi="Cambria Math"/>
                </w:rPr>
                <m:t>=1</m:t>
              </m:r>
            </m:oMath>
            <w:r w:rsidR="00BF718E">
              <w:rPr>
                <w:rFonts w:eastAsia="Arial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3</m:t>
                  </m:r>
                </m:sub>
              </m:sSub>
              <m:r>
                <w:rPr>
                  <w:rFonts w:ascii="Cambria Math" w:eastAsia="Arial" w:hAnsi="Cambria Math"/>
                </w:rPr>
                <m:t>=2</m:t>
              </m:r>
            </m:oMath>
          </w:p>
        </w:tc>
      </w:tr>
      <w:tr w:rsidR="007359F0" w14:paraId="00018591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10B80E19" w14:textId="2A522C87" w:rsidR="007359F0" w:rsidRDefault="00610D3E" w:rsidP="0056436E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1</m:t>
                  </m:r>
                </m:sub>
              </m:sSub>
              <m:r>
                <w:rPr>
                  <w:rFonts w:ascii="Cambria Math" w:eastAsia="Arial" w:hAnsi="Cambria Math"/>
                </w:rPr>
                <m:t>=1</m:t>
              </m:r>
            </m:oMath>
            <w:r w:rsidR="00BF718E">
              <w:rPr>
                <w:rFonts w:eastAsia="Arial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2</m:t>
                  </m:r>
                </m:sub>
              </m:sSub>
              <m:r>
                <w:rPr>
                  <w:rFonts w:ascii="Cambria Math" w:eastAsia="Arial" w:hAnsi="Cambria Math"/>
                </w:rPr>
                <m:t>=1</m:t>
              </m:r>
            </m:oMath>
            <w:r w:rsidR="00BF718E">
              <w:rPr>
                <w:rFonts w:eastAsia="Arial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3</m:t>
                  </m:r>
                </m:sub>
              </m:sSub>
              <m:r>
                <w:rPr>
                  <w:rFonts w:ascii="Cambria Math" w:eastAsia="Arial" w:hAnsi="Cambria Math"/>
                </w:rPr>
                <m:t>=2</m:t>
              </m:r>
            </m:oMath>
          </w:p>
        </w:tc>
      </w:tr>
      <w:tr w:rsidR="007359F0" w14:paraId="6B8ACC86" w14:textId="77777777" w:rsidTr="00DB3EA9">
        <w:tc>
          <w:tcPr>
            <w:tcW w:w="8786" w:type="dxa"/>
          </w:tcPr>
          <w:p w14:paraId="4F47E4FA" w14:textId="77777777" w:rsidR="00BF718E" w:rsidRPr="00A65FB0" w:rsidRDefault="00BF718E" w:rsidP="00BF718E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A65FB0">
              <w:rPr>
                <w:rFonts w:eastAsia="Arial"/>
                <w:b w:val="0"/>
                <w:bCs/>
                <w:sz w:val="22"/>
              </w:rPr>
              <w:t>La solución del sistema de ecuaciones lineales</w:t>
            </w:r>
          </w:p>
          <w:p w14:paraId="14281CB9" w14:textId="77777777" w:rsidR="00BF718E" w:rsidRDefault="00BF718E" w:rsidP="00BF718E">
            <w:pPr>
              <w:pStyle w:val="Prrafodelista"/>
              <w:spacing w:after="220"/>
              <w:rPr>
                <w:rFonts w:eastAsia="Arial" w:cs="Arial"/>
                <w:b/>
              </w:rPr>
            </w:pPr>
          </w:p>
          <w:p w14:paraId="4F170A9C" w14:textId="77777777" w:rsidR="00A65FB0" w:rsidRPr="00A65FB0" w:rsidRDefault="00610D3E" w:rsidP="00A65FB0">
            <w:pPr>
              <w:pStyle w:val="Prrafodelista"/>
              <w:spacing w:after="220"/>
              <w:jc w:val="center"/>
              <w:rPr>
                <w:rFonts w:eastAsia="Arial" w:cs="Arial"/>
                <w:color w:val="000000" w:themeColor="text1"/>
                <w:lang w:val="es-E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Arial" w:hAnsi="Cambria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 xml:space="preserve">      x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</w:rPr>
                            <m:t>=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</w:rPr>
                            <m:t xml:space="preserve">   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</w:rPr>
                            <m:t>-7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</w:rPr>
                            <m:t>=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</w:rPr>
                            <m:t>-19</m:t>
                          </m:r>
                        </m:e>
                      </m:mr>
                    </m:m>
                  </m:e>
                </m:d>
              </m:oMath>
            </m:oMathPara>
          </w:p>
          <w:p w14:paraId="556DACCB" w14:textId="17E242C3" w:rsidR="00A65FB0" w:rsidRPr="00A65FB0" w:rsidRDefault="00A65FB0" w:rsidP="00A65FB0">
            <w:pPr>
              <w:spacing w:after="220"/>
              <w:rPr>
                <w:rFonts w:eastAsia="Arial" w:cs="Arial"/>
                <w:color w:val="000000" w:themeColor="text1"/>
                <w:lang w:val="es-E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     </w:t>
            </w:r>
            <w:r w:rsidRPr="00A65FB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7359F0" w14:paraId="79D875D5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46D52425" w14:textId="4CAADFF5" w:rsidR="007359F0" w:rsidRDefault="00610D3E" w:rsidP="00DB3EA9">
            <w:pPr>
              <w:pStyle w:val="Right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=-1</m:t>
              </m:r>
            </m:oMath>
            <w:r w:rsidR="00A65FB0" w:rsidRPr="0074667A">
              <w:rPr>
                <w:rFonts w:eastAsia="Arial" w:cs="Arial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=3</m:t>
              </m:r>
            </m:oMath>
          </w:p>
        </w:tc>
      </w:tr>
      <w:tr w:rsidR="007359F0" w14:paraId="6666E76F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002D56C8" w14:textId="31ECADB7" w:rsidR="007359F0" w:rsidRDefault="00610D3E" w:rsidP="00DB3EA9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=-1</m:t>
              </m:r>
            </m:oMath>
            <w:r w:rsidR="00A65FB0" w:rsidRPr="0074667A">
              <w:rPr>
                <w:rFonts w:eastAsia="Arial" w:cs="Arial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=-3</m:t>
              </m:r>
            </m:oMath>
          </w:p>
        </w:tc>
      </w:tr>
      <w:tr w:rsidR="007359F0" w14:paraId="0EF4A5E5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14C970AF" w14:textId="27E3A4AF" w:rsidR="007359F0" w:rsidRDefault="00610D3E" w:rsidP="00DB3EA9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=1</m:t>
              </m:r>
            </m:oMath>
            <w:r w:rsidR="00A65FB0" w:rsidRPr="0074667A">
              <w:rPr>
                <w:rFonts w:eastAsia="Arial" w:cs="Arial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=-3</m:t>
              </m:r>
            </m:oMath>
          </w:p>
        </w:tc>
      </w:tr>
      <w:tr w:rsidR="007359F0" w14:paraId="6DFE442D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5A8CFE22" w14:textId="5C7AD15D" w:rsidR="007359F0" w:rsidRDefault="00610D3E" w:rsidP="00DB3EA9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=1</m:t>
              </m:r>
            </m:oMath>
            <w:r w:rsidR="00A65FB0" w:rsidRPr="0074667A">
              <w:rPr>
                <w:rFonts w:eastAsia="Arial" w:cs="Arial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=3</m:t>
              </m:r>
            </m:oMath>
          </w:p>
        </w:tc>
      </w:tr>
      <w:tr w:rsidR="007359F0" w14:paraId="2F7C0701" w14:textId="77777777" w:rsidTr="00DB3EA9">
        <w:tc>
          <w:tcPr>
            <w:tcW w:w="8786" w:type="dxa"/>
          </w:tcPr>
          <w:p w14:paraId="2125F6D9" w14:textId="77777777" w:rsidR="00A65FB0" w:rsidRPr="00A65FB0" w:rsidRDefault="00A65FB0" w:rsidP="00A65FB0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A65FB0">
              <w:rPr>
                <w:rFonts w:eastAsia="Arial"/>
                <w:b w:val="0"/>
                <w:bCs/>
                <w:sz w:val="22"/>
              </w:rPr>
              <w:t>La solución del sistema de ecuaciones lineales</w:t>
            </w:r>
          </w:p>
          <w:p w14:paraId="487BB241" w14:textId="77777777" w:rsidR="00A65FB0" w:rsidRPr="00A65FB0" w:rsidRDefault="00A65FB0" w:rsidP="00A65FB0">
            <w:pPr>
              <w:pStyle w:val="Prrafodelista"/>
              <w:spacing w:after="220"/>
              <w:rPr>
                <w:rFonts w:eastAsia="Arial" w:cs="Arial"/>
                <w:b/>
                <w:sz w:val="20"/>
                <w:szCs w:val="20"/>
              </w:rPr>
            </w:pPr>
          </w:p>
          <w:p w14:paraId="4C725622" w14:textId="77777777" w:rsidR="00A65FB0" w:rsidRPr="0074667A" w:rsidRDefault="00610D3E" w:rsidP="00A65FB0">
            <w:pPr>
              <w:pStyle w:val="Prrafodelista"/>
              <w:spacing w:after="220"/>
              <w:rPr>
                <w:rFonts w:eastAsia="Arial" w:cs="Arial"/>
                <w:color w:val="000000" w:themeColor="text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Arial" w:hAnsi="Cambria Math" w:cs="Arial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 xml:space="preserve">  x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</w:rPr>
                            <m:t>=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</w:rPr>
                            <m:t>-9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</w:rPr>
                            <m:t>=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14:paraId="4E8A6CC8" w14:textId="595F2D1E" w:rsidR="007359F0" w:rsidRPr="00A65FB0" w:rsidRDefault="00A65FB0" w:rsidP="00A65FB0">
            <w:pPr>
              <w:pStyle w:val="MultipleChoiceQ"/>
              <w:numPr>
                <w:ilvl w:val="0"/>
                <w:numId w:val="0"/>
              </w:numPr>
              <w:ind w:left="360"/>
              <w:rPr>
                <w:b w:val="0"/>
                <w:bCs/>
              </w:rPr>
            </w:pPr>
            <w:r w:rsidRPr="00A65FB0">
              <w:rPr>
                <w:rFonts w:eastAsia="Arial"/>
                <w:b w:val="0"/>
                <w:bCs/>
                <w:sz w:val="22"/>
              </w:rPr>
              <w:t>esta dada por:</w:t>
            </w:r>
          </w:p>
        </w:tc>
      </w:tr>
      <w:tr w:rsidR="007359F0" w14:paraId="6D2F5485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44257CBE" w14:textId="56E70DBC" w:rsidR="007359F0" w:rsidRDefault="00610D3E" w:rsidP="00FD7BFF">
            <w:pPr>
              <w:pStyle w:val="Right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=t</m:t>
              </m:r>
            </m:oMath>
            <w:r w:rsidR="00A65FB0" w:rsidRPr="0074667A">
              <w:rPr>
                <w:rFonts w:eastAsia="Arial" w:cs="Arial"/>
              </w:rPr>
              <w:t xml:space="preserve">  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 w:cs="Arial"/>
                    </w:rPr>
                    <m:t>3</m:t>
                  </m:r>
                </m:den>
              </m:f>
              <m:r>
                <w:rPr>
                  <w:rFonts w:ascii="Cambria Math" w:eastAsia="Arial" w:hAnsi="Cambria Math" w:cs="Arial"/>
                </w:rPr>
                <m:t>(t-1)</m:t>
              </m:r>
            </m:oMath>
            <w:r w:rsidR="00A65FB0" w:rsidRPr="0074667A">
              <w:rPr>
                <w:rFonts w:eastAsia="Arial" w:cs="Arial"/>
              </w:rPr>
              <w:t xml:space="preserve">  ; </w:t>
            </w:r>
            <m:oMath>
              <m:r>
                <w:rPr>
                  <w:rFonts w:ascii="Cambria Math" w:eastAsia="Arial" w:hAnsi="Cambria Math" w:cs="Arial"/>
                </w:rPr>
                <m:t>t</m:t>
              </m:r>
              <m:r>
                <m:rPr>
                  <m:scr m:val="double-struck"/>
                </m:rPr>
                <w:rPr>
                  <w:rFonts w:ascii="Cambria Math" w:eastAsia="Arial" w:hAnsi="Cambria Math" w:cs="Arial"/>
                </w:rPr>
                <m:t>∈R</m:t>
              </m:r>
            </m:oMath>
          </w:p>
        </w:tc>
      </w:tr>
      <w:tr w:rsidR="0056436E" w14:paraId="2EFD1C7C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4BCA67CE" w14:textId="1565B90D" w:rsidR="0056436E" w:rsidRDefault="00610D3E" w:rsidP="0056436E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 w:cs="Arial"/>
                    </w:rPr>
                    <m:t>3</m:t>
                  </m:r>
                </m:den>
              </m:f>
              <m:r>
                <w:rPr>
                  <w:rFonts w:ascii="Cambria Math" w:eastAsia="Arial" w:hAnsi="Cambria Math" w:cs="Arial"/>
                </w:rPr>
                <m:t>t</m:t>
              </m:r>
            </m:oMath>
            <w:r w:rsidR="00A65FB0" w:rsidRPr="0074667A">
              <w:rPr>
                <w:rFonts w:eastAsia="Arial" w:cs="Arial"/>
              </w:rPr>
              <w:t xml:space="preserve">  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 w:cs="Arial"/>
                    </w:rPr>
                    <m:t>3</m:t>
                  </m:r>
                </m:den>
              </m:f>
              <m:r>
                <w:rPr>
                  <w:rFonts w:ascii="Cambria Math" w:eastAsia="Arial" w:hAnsi="Cambria Math" w:cs="Arial"/>
                </w:rPr>
                <m:t>(t-1)</m:t>
              </m:r>
            </m:oMath>
            <w:r w:rsidR="00A65FB0" w:rsidRPr="0074667A">
              <w:rPr>
                <w:rFonts w:eastAsia="Arial" w:cs="Arial"/>
              </w:rPr>
              <w:t xml:space="preserve"> ; </w:t>
            </w:r>
            <m:oMath>
              <m:r>
                <w:rPr>
                  <w:rFonts w:ascii="Cambria Math" w:eastAsia="Arial" w:hAnsi="Cambria Math" w:cs="Arial"/>
                </w:rPr>
                <m:t>t</m:t>
              </m:r>
              <m:r>
                <m:rPr>
                  <m:scr m:val="double-struck"/>
                </m:rPr>
                <w:rPr>
                  <w:rFonts w:ascii="Cambria Math" w:eastAsia="Arial" w:hAnsi="Cambria Math" w:cs="Arial"/>
                </w:rPr>
                <m:t>∈R</m:t>
              </m:r>
            </m:oMath>
          </w:p>
        </w:tc>
      </w:tr>
      <w:tr w:rsidR="0056436E" w14:paraId="42979334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3F3A81EF" w14:textId="43053FAC" w:rsidR="0056436E" w:rsidRDefault="00610D3E" w:rsidP="0056436E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=t</m:t>
              </m:r>
            </m:oMath>
            <w:r w:rsidR="00A65FB0" w:rsidRPr="0074667A">
              <w:rPr>
                <w:rFonts w:eastAsia="Arial" w:cs="Arial"/>
              </w:rPr>
              <w:t xml:space="preserve">  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 w:cs="Arial"/>
                    </w:rPr>
                    <m:t>3</m:t>
                  </m:r>
                </m:den>
              </m:f>
              <m:r>
                <w:rPr>
                  <w:rFonts w:ascii="Cambria Math" w:eastAsia="Arial" w:hAnsi="Cambria Math" w:cs="Arial"/>
                </w:rPr>
                <m:t>(t+1)</m:t>
              </m:r>
            </m:oMath>
            <w:r w:rsidR="00A65FB0" w:rsidRPr="0074667A">
              <w:rPr>
                <w:rFonts w:eastAsia="Arial" w:cs="Arial"/>
              </w:rPr>
              <w:t xml:space="preserve"> ; </w:t>
            </w:r>
            <m:oMath>
              <m:r>
                <w:rPr>
                  <w:rFonts w:ascii="Cambria Math" w:eastAsia="Arial" w:hAnsi="Cambria Math" w:cs="Arial"/>
                </w:rPr>
                <m:t>t</m:t>
              </m:r>
              <m:r>
                <m:rPr>
                  <m:scr m:val="double-struck"/>
                </m:rPr>
                <w:rPr>
                  <w:rFonts w:ascii="Cambria Math" w:eastAsia="Arial" w:hAnsi="Cambria Math" w:cs="Arial"/>
                </w:rPr>
                <m:t>∈R</m:t>
              </m:r>
            </m:oMath>
          </w:p>
        </w:tc>
      </w:tr>
      <w:tr w:rsidR="0056436E" w14:paraId="5E284683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4BF70283" w14:textId="2B63B61C" w:rsidR="0056436E" w:rsidRDefault="00610D3E" w:rsidP="0056436E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 w:cs="Arial"/>
                    </w:rPr>
                    <m:t>3</m:t>
                  </m:r>
                </m:den>
              </m:f>
              <m:r>
                <w:rPr>
                  <w:rFonts w:ascii="Cambria Math" w:eastAsia="Arial" w:hAnsi="Cambria Math" w:cs="Arial"/>
                </w:rPr>
                <m:t>t</m:t>
              </m:r>
            </m:oMath>
            <w:r w:rsidR="00A65FB0" w:rsidRPr="0074667A">
              <w:rPr>
                <w:rFonts w:eastAsia="Arial" w:cs="Arial"/>
              </w:rPr>
              <w:t xml:space="preserve">  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 w:cs="Arial"/>
                    </w:rPr>
                    <m:t>3</m:t>
                  </m:r>
                </m:den>
              </m:f>
              <m:r>
                <w:rPr>
                  <w:rFonts w:ascii="Cambria Math" w:eastAsia="Arial" w:hAnsi="Cambria Math" w:cs="Arial"/>
                </w:rPr>
                <m:t>(t+1)</m:t>
              </m:r>
            </m:oMath>
            <w:r w:rsidR="00A65FB0" w:rsidRPr="0074667A">
              <w:rPr>
                <w:rFonts w:eastAsia="Arial" w:cs="Arial"/>
              </w:rPr>
              <w:t xml:space="preserve"> ; </w:t>
            </w:r>
            <m:oMath>
              <m:r>
                <w:rPr>
                  <w:rFonts w:ascii="Cambria Math" w:eastAsia="Arial" w:hAnsi="Cambria Math" w:cs="Arial"/>
                </w:rPr>
                <m:t>t</m:t>
              </m:r>
              <m:r>
                <m:rPr>
                  <m:scr m:val="double-struck"/>
                </m:rPr>
                <w:rPr>
                  <w:rFonts w:ascii="Cambria Math" w:eastAsia="Arial" w:hAnsi="Cambria Math" w:cs="Arial"/>
                </w:rPr>
                <m:t>∈R</m:t>
              </m:r>
            </m:oMath>
          </w:p>
        </w:tc>
      </w:tr>
      <w:tr w:rsidR="007359F0" w14:paraId="2CA10550" w14:textId="77777777" w:rsidTr="00DB3EA9">
        <w:tc>
          <w:tcPr>
            <w:tcW w:w="8786" w:type="dxa"/>
          </w:tcPr>
          <w:p w14:paraId="4ED74199" w14:textId="2E5D94FD" w:rsidR="00A65FB0" w:rsidRPr="00A65FB0" w:rsidRDefault="00A65FB0" w:rsidP="00A65FB0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A65FB0">
              <w:rPr>
                <w:rFonts w:eastAsia="Arial"/>
                <w:b w:val="0"/>
                <w:bCs/>
                <w:sz w:val="22"/>
              </w:rPr>
              <w:lastRenderedPageBreak/>
              <w:t xml:space="preserve">La gráfica </w:t>
            </w:r>
          </w:p>
          <w:p w14:paraId="57297FA8" w14:textId="29E46877" w:rsidR="00A65FB0" w:rsidRPr="00A65FB0" w:rsidRDefault="00A65FB0" w:rsidP="00A65FB0">
            <w:pPr>
              <w:pStyle w:val="WrongAnswer"/>
              <w:numPr>
                <w:ilvl w:val="0"/>
                <w:numId w:val="0"/>
              </w:numPr>
              <w:jc w:val="center"/>
              <w:rPr>
                <w:rFonts w:eastAsia="Arial"/>
              </w:rPr>
            </w:pPr>
            <w:r>
              <w:rPr>
                <w:rFonts w:eastAsia="Arial" w:cs="Arial"/>
                <w:b/>
                <w:noProof/>
              </w:rPr>
              <w:drawing>
                <wp:inline distT="0" distB="0" distL="0" distR="0" wp14:anchorId="3A8870DA" wp14:editId="1F5E29F3">
                  <wp:extent cx="3379622" cy="2393785"/>
                  <wp:effectExtent l="0" t="0" r="0" b="6985"/>
                  <wp:docPr id="3" name="Imagen 3" descr="Imagen que contiene oscuro, alto, noch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oscuro, alto, noche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892" cy="239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5F125" w14:textId="1C5CC832" w:rsidR="007359F0" w:rsidRPr="00A65FB0" w:rsidRDefault="00A65FB0" w:rsidP="00A65FB0">
            <w:pPr>
              <w:pStyle w:val="MultipleChoiceQ"/>
              <w:numPr>
                <w:ilvl w:val="0"/>
                <w:numId w:val="0"/>
              </w:numPr>
              <w:ind w:left="360"/>
              <w:rPr>
                <w:b w:val="0"/>
              </w:rPr>
            </w:pPr>
            <w:r w:rsidRPr="00A65FB0">
              <w:rPr>
                <w:rFonts w:eastAsia="Arial" w:cs="Arial"/>
                <w:b w:val="0"/>
                <w:sz w:val="22"/>
              </w:rPr>
              <w:t>corresponde al sistema lineal de ecuaciones:</w:t>
            </w:r>
          </w:p>
        </w:tc>
      </w:tr>
      <w:tr w:rsidR="007359F0" w14:paraId="48A6FFA2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3855A4FB" w14:textId="11640CE3" w:rsidR="007359F0" w:rsidRDefault="00610D3E" w:rsidP="005F61DF">
            <w:pPr>
              <w:pStyle w:val="RightAnswer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Arial" w:hAnsi="Cambria Math" w:cs="Arial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3</m:t>
                        </m:r>
                      </m:e>
                    </m:mr>
                  </m:m>
                </m:e>
              </m:d>
            </m:oMath>
          </w:p>
        </w:tc>
      </w:tr>
      <w:tr w:rsidR="007359F0" w14:paraId="11CAC335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49A9CA82" w14:textId="4D51E151" w:rsidR="007359F0" w:rsidRDefault="00610D3E" w:rsidP="00DB3EA9">
            <w:pPr>
              <w:pStyle w:val="WrongAnswer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Arial" w:hAnsi="Cambria Math" w:cs="Arial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</w:tr>
      <w:tr w:rsidR="007359F0" w14:paraId="2A63D883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2AAF83E6" w14:textId="62F5200F" w:rsidR="007359F0" w:rsidRDefault="00610D3E" w:rsidP="00DB3EA9">
            <w:pPr>
              <w:pStyle w:val="WrongAnswer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Arial" w:hAnsi="Cambria Math" w:cs="Arial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</w:tr>
      <w:tr w:rsidR="007359F0" w14:paraId="6AE3E45A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5375D7C8" w14:textId="70DBBA56" w:rsidR="007359F0" w:rsidRDefault="00610D3E" w:rsidP="00DB3EA9">
            <w:pPr>
              <w:pStyle w:val="WrongAnswer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Arial" w:hAnsi="Cambria Math" w:cs="Arial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-1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3</m:t>
                        </m:r>
                      </m:e>
                    </m:mr>
                  </m:m>
                </m:e>
              </m:d>
            </m:oMath>
          </w:p>
        </w:tc>
      </w:tr>
      <w:tr w:rsidR="007359F0" w14:paraId="285351EE" w14:textId="77777777" w:rsidTr="00DB3EA9">
        <w:tc>
          <w:tcPr>
            <w:tcW w:w="8786" w:type="dxa"/>
          </w:tcPr>
          <w:p w14:paraId="64B90928" w14:textId="31BBA8FD" w:rsidR="00A65FB0" w:rsidRDefault="00A65FB0" w:rsidP="00A65FB0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A65FB0">
              <w:rPr>
                <w:rFonts w:eastAsia="Arial"/>
                <w:b w:val="0"/>
                <w:bCs/>
                <w:sz w:val="22"/>
              </w:rPr>
              <w:t>La gráfica:</w:t>
            </w:r>
          </w:p>
          <w:p w14:paraId="074ED1D2" w14:textId="22D26F66" w:rsidR="00A65FB0" w:rsidRPr="00A65FB0" w:rsidRDefault="00A65FB0" w:rsidP="00A65FB0">
            <w:pPr>
              <w:pStyle w:val="WrongAnswer"/>
              <w:numPr>
                <w:ilvl w:val="0"/>
                <w:numId w:val="0"/>
              </w:numPr>
              <w:ind w:left="360"/>
              <w:jc w:val="center"/>
              <w:rPr>
                <w:rFonts w:eastAsia="Arial"/>
              </w:rPr>
            </w:pPr>
            <w:r>
              <w:rPr>
                <w:rFonts w:eastAsia="Arial" w:cs="Arial"/>
                <w:b/>
                <w:noProof/>
              </w:rPr>
              <w:drawing>
                <wp:inline distT="0" distB="0" distL="0" distR="0" wp14:anchorId="7E085E23" wp14:editId="08D5C75E">
                  <wp:extent cx="3553962" cy="2479243"/>
                  <wp:effectExtent l="0" t="0" r="8890" b="0"/>
                  <wp:docPr id="1" name="Imagen 1" descr="Imagen que contiene oscuro, alto, aire, estre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oscuro, alto, aire, estrella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254" cy="251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C4296" w14:textId="27406A13" w:rsidR="007359F0" w:rsidRPr="00A65FB0" w:rsidRDefault="00A65FB0" w:rsidP="00A65FB0">
            <w:pPr>
              <w:pStyle w:val="MultipleChoiceQ"/>
              <w:numPr>
                <w:ilvl w:val="0"/>
                <w:numId w:val="0"/>
              </w:numPr>
              <w:ind w:left="360"/>
              <w:rPr>
                <w:b w:val="0"/>
              </w:rPr>
            </w:pPr>
            <w:r w:rsidRPr="00A65FB0">
              <w:rPr>
                <w:rFonts w:eastAsia="Arial" w:cs="Arial"/>
                <w:b w:val="0"/>
                <w:sz w:val="22"/>
              </w:rPr>
              <w:lastRenderedPageBreak/>
              <w:t>corresponde al sistema lineal de ecuaciones:</w:t>
            </w:r>
          </w:p>
        </w:tc>
      </w:tr>
      <w:tr w:rsidR="0056436E" w14:paraId="47B0A95D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1F7ADE58" w14:textId="581119AE" w:rsidR="0056436E" w:rsidRDefault="00610D3E" w:rsidP="002009C3">
            <w:pPr>
              <w:pStyle w:val="RightAnswer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Arial" w:hAnsi="Cambria Math" w:cs="Arial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3</m:t>
                        </m:r>
                      </m:e>
                    </m:mr>
                  </m:m>
                </m:e>
              </m:d>
            </m:oMath>
          </w:p>
        </w:tc>
      </w:tr>
      <w:tr w:rsidR="0056436E" w14:paraId="3C23D6CE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5F5E34FE" w14:textId="2FABD72B" w:rsidR="0056436E" w:rsidRDefault="00610D3E" w:rsidP="0056436E">
            <w:pPr>
              <w:pStyle w:val="WrongAnswer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Arial" w:hAnsi="Cambria Math" w:cs="Arial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-1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3</m:t>
                        </m:r>
                      </m:e>
                    </m:mr>
                  </m:m>
                </m:e>
              </m:d>
            </m:oMath>
          </w:p>
        </w:tc>
      </w:tr>
      <w:tr w:rsidR="0056436E" w14:paraId="4DA7C5F6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45F47135" w14:textId="0961DC4D" w:rsidR="0056436E" w:rsidRDefault="00610D3E" w:rsidP="0056436E">
            <w:pPr>
              <w:pStyle w:val="WrongAnswer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Arial" w:hAnsi="Cambria Math" w:cs="Arial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3</m:t>
                        </m:r>
                      </m:e>
                    </m:mr>
                  </m:m>
                </m:e>
              </m:d>
            </m:oMath>
          </w:p>
        </w:tc>
      </w:tr>
      <w:tr w:rsidR="0056436E" w14:paraId="2C7ED62E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386241B0" w14:textId="6039CBEC" w:rsidR="0056436E" w:rsidRDefault="00610D3E" w:rsidP="0056436E">
            <w:pPr>
              <w:pStyle w:val="WrongAnswer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Arial" w:hAnsi="Cambria Math" w:cs="Arial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lang w:val="es-CO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3</m:t>
                        </m:r>
                      </m:e>
                    </m:mr>
                  </m:m>
                </m:e>
              </m:d>
            </m:oMath>
          </w:p>
        </w:tc>
      </w:tr>
      <w:tr w:rsidR="007359F0" w14:paraId="1941CAFF" w14:textId="77777777" w:rsidTr="00DB3EA9">
        <w:tc>
          <w:tcPr>
            <w:tcW w:w="8786" w:type="dxa"/>
          </w:tcPr>
          <w:p w14:paraId="4155F34E" w14:textId="77777777" w:rsidR="00A65FB0" w:rsidRDefault="00A65FB0" w:rsidP="00A65FB0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A65FB0">
              <w:rPr>
                <w:rFonts w:eastAsia="Arial"/>
                <w:b w:val="0"/>
                <w:bCs/>
                <w:sz w:val="22"/>
              </w:rPr>
              <w:t>La gráfica:</w:t>
            </w:r>
          </w:p>
          <w:p w14:paraId="073B57F6" w14:textId="77777777" w:rsidR="007359F0" w:rsidRDefault="00A65FB0" w:rsidP="00A65FB0">
            <w:pPr>
              <w:pStyle w:val="MultipleChoiceQ"/>
              <w:numPr>
                <w:ilvl w:val="0"/>
                <w:numId w:val="0"/>
              </w:numPr>
              <w:ind w:left="360"/>
              <w:jc w:val="center"/>
            </w:pPr>
            <w:r>
              <w:rPr>
                <w:rFonts w:eastAsia="Arial" w:cs="Arial"/>
                <w:b w:val="0"/>
                <w:noProof/>
              </w:rPr>
              <w:drawing>
                <wp:inline distT="0" distB="0" distL="0" distR="0" wp14:anchorId="3AD97C12" wp14:editId="44799528">
                  <wp:extent cx="3810008" cy="2657861"/>
                  <wp:effectExtent l="0" t="0" r="0" b="9525"/>
                  <wp:docPr id="5" name="Imagen 5" descr="Imagen que contiene estrella, ga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estrella, gat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8" cy="265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B6301" w14:textId="0AAA3609" w:rsidR="00A65FB0" w:rsidRPr="00A65FB0" w:rsidRDefault="00A65FB0" w:rsidP="00A65FB0">
            <w:pPr>
              <w:pStyle w:val="WrongAnswer"/>
              <w:numPr>
                <w:ilvl w:val="0"/>
                <w:numId w:val="0"/>
              </w:numPr>
              <w:ind w:left="360"/>
              <w:rPr>
                <w:rFonts w:ascii="Arial" w:hAnsi="Arial" w:cs="Arial"/>
                <w:bCs/>
              </w:rPr>
            </w:pPr>
            <w:r w:rsidRPr="00A65FB0">
              <w:rPr>
                <w:rFonts w:ascii="Arial" w:eastAsia="Arial" w:hAnsi="Arial" w:cs="Arial"/>
                <w:bCs/>
                <w:color w:val="auto"/>
                <w:sz w:val="22"/>
                <w:szCs w:val="22"/>
              </w:rPr>
              <w:t>corresponde al sistema lineal de ecuaciones:</w:t>
            </w:r>
          </w:p>
        </w:tc>
      </w:tr>
      <w:tr w:rsidR="007359F0" w14:paraId="2BA4FD36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0C1563DE" w14:textId="2702A4AB" w:rsidR="007359F0" w:rsidRDefault="00610D3E" w:rsidP="00B828B5">
            <w:pPr>
              <w:pStyle w:val="RightAnswer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Arial" w:hAnsi="Cambria Math" w:cs="Arial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lang w:val="es-CO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lang w:val="es-CO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1</m:t>
                        </m:r>
                      </m:e>
                    </m:mr>
                  </m:m>
                </m:e>
              </m:d>
            </m:oMath>
          </w:p>
        </w:tc>
      </w:tr>
      <w:tr w:rsidR="007359F0" w14:paraId="6374B071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7392D7FB" w14:textId="44E20A48" w:rsidR="007359F0" w:rsidRDefault="00610D3E" w:rsidP="00DB3EA9">
            <w:pPr>
              <w:pStyle w:val="WrongAnswer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Arial" w:hAnsi="Cambria Math" w:cs="Arial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3</m:t>
                        </m:r>
                      </m:e>
                    </m:mr>
                  </m:m>
                </m:e>
              </m:d>
            </m:oMath>
          </w:p>
        </w:tc>
      </w:tr>
      <w:tr w:rsidR="007359F0" w14:paraId="70527110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0EA1CD6C" w14:textId="6FF12A30" w:rsidR="007359F0" w:rsidRDefault="00610D3E" w:rsidP="00DB3EA9">
            <w:pPr>
              <w:pStyle w:val="WrongAnswer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Arial" w:hAnsi="Cambria Math" w:cs="Arial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 xml:space="preserve">   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 xml:space="preserve">   1</m:t>
                        </m:r>
                      </m:e>
                    </m:mr>
                  </m:m>
                </m:e>
              </m:d>
            </m:oMath>
          </w:p>
        </w:tc>
      </w:tr>
      <w:tr w:rsidR="007359F0" w14:paraId="1361CFB0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25C861EF" w14:textId="1A1A6EEF" w:rsidR="007359F0" w:rsidRDefault="00610D3E" w:rsidP="00DB3EA9">
            <w:pPr>
              <w:pStyle w:val="WrongAnswer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Arial" w:hAnsi="Cambria Math" w:cs="Arial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val="es-CO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</w:tr>
      <w:tr w:rsidR="007359F0" w14:paraId="278D9657" w14:textId="77777777" w:rsidTr="00DB3EA9">
        <w:tc>
          <w:tcPr>
            <w:tcW w:w="8786" w:type="dxa"/>
          </w:tcPr>
          <w:p w14:paraId="23334C6E" w14:textId="1246C0AE" w:rsidR="00BD5934" w:rsidRPr="00BD5934" w:rsidRDefault="00BD5934" w:rsidP="00BD5934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BD5934">
              <w:rPr>
                <w:rFonts w:eastAsia="Arial"/>
                <w:b w:val="0"/>
                <w:bCs/>
                <w:sz w:val="22"/>
              </w:rPr>
              <w:t xml:space="preserve">Los valores de 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2"/>
                </w:rPr>
                <m:t>a</m:t>
              </m:r>
            </m:oMath>
            <w:r w:rsidRPr="00BD5934">
              <w:rPr>
                <w:rFonts w:eastAsia="Arial"/>
                <w:b w:val="0"/>
                <w:bCs/>
                <w:sz w:val="22"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2"/>
                </w:rPr>
                <m:t>b</m:t>
              </m:r>
            </m:oMath>
            <w:r w:rsidRPr="00BD5934">
              <w:rPr>
                <w:rFonts w:eastAsia="Arial"/>
                <w:b w:val="0"/>
                <w:bCs/>
                <w:sz w:val="22"/>
              </w:rPr>
              <w:t xml:space="preserve">  tales que el sistema de ecuaciones lineales</w:t>
            </w:r>
          </w:p>
          <w:p w14:paraId="73054BAF" w14:textId="332F64B5" w:rsidR="00BD5934" w:rsidRPr="00BD5934" w:rsidRDefault="00610D3E" w:rsidP="00BD5934">
            <w:pPr>
              <w:pStyle w:val="Prrafodelista"/>
              <w:spacing w:after="220"/>
              <w:jc w:val="center"/>
              <w:rPr>
                <w:rFonts w:eastAsia="Arial" w:cs="Arial"/>
                <w:b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Arial" w:hAnsi="Cambria Math" w:cs="Arial"/>
                        <w:i/>
                        <w:lang w:val="es-C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i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Arial" w:hAnsi="Cambria Math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=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Arial" w:hAnsi="Cambria Math" w:cs="Arial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=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</m:oMathPara>
          </w:p>
          <w:p w14:paraId="2A695FD1" w14:textId="2D355C28" w:rsidR="007359F0" w:rsidRPr="00BD5934" w:rsidRDefault="00BD5934" w:rsidP="00BD5934">
            <w:pPr>
              <w:pStyle w:val="MultipleChoiceQ"/>
              <w:numPr>
                <w:ilvl w:val="0"/>
                <w:numId w:val="0"/>
              </w:numPr>
              <w:ind w:left="360"/>
              <w:rPr>
                <w:b w:val="0"/>
                <w:bCs/>
              </w:rPr>
            </w:pPr>
            <w:r w:rsidRPr="00BD5934">
              <w:rPr>
                <w:rFonts w:eastAsia="Arial"/>
                <w:b w:val="0"/>
                <w:bCs/>
                <w:sz w:val="22"/>
              </w:rPr>
              <w:lastRenderedPageBreak/>
              <w:t>tiene solución, son:</w:t>
            </w:r>
          </w:p>
        </w:tc>
      </w:tr>
      <w:tr w:rsidR="007359F0" w14:paraId="48AAA068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7DCD5108" w14:textId="43C721E3" w:rsidR="007359F0" w:rsidRDefault="00BD5934" w:rsidP="00B828B5">
            <w:pPr>
              <w:pStyle w:val="RightAnswer"/>
            </w:pPr>
            <m:oMath>
              <m:r>
                <w:rPr>
                  <w:rFonts w:ascii="Cambria Math" w:eastAsia="Arial" w:hAnsi="Cambria Math" w:cs="Arial"/>
                </w:rPr>
                <w:lastRenderedPageBreak/>
                <m:t>a=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Arial"/>
                    </w:rPr>
                    <m:t>3</m:t>
                  </m:r>
                </m:den>
              </m:f>
            </m:oMath>
            <w:r>
              <w:rPr>
                <w:rFonts w:eastAsia="Arial" w:cs="Arial"/>
              </w:rPr>
              <w:t xml:space="preserve">    </w:t>
            </w:r>
            <w:r w:rsidRPr="00B52CF4">
              <w:rPr>
                <w:rFonts w:eastAsia="Arial" w:cs="Arial"/>
                <w:position w:val="-6"/>
              </w:rPr>
              <w:t>y</w:t>
            </w:r>
            <w:r>
              <w:rPr>
                <w:rFonts w:eastAsia="Arial" w:cs="Arial"/>
              </w:rPr>
              <w:t xml:space="preserve">  </w:t>
            </w:r>
            <m:oMath>
              <m:r>
                <w:rPr>
                  <w:rFonts w:ascii="Cambria Math" w:eastAsia="Arial" w:hAnsi="Cambria Math" w:cs="Arial"/>
                </w:rPr>
                <m:t>b=-2</m:t>
              </m:r>
            </m:oMath>
            <w:r>
              <w:rPr>
                <w:rFonts w:eastAsia="Arial" w:cs="Arial"/>
              </w:rPr>
              <w:t xml:space="preserve">  </w:t>
            </w:r>
          </w:p>
        </w:tc>
      </w:tr>
      <w:tr w:rsidR="007359F0" w14:paraId="1601764B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54D8A367" w14:textId="74AE9F57" w:rsidR="007359F0" w:rsidRDefault="00BD5934" w:rsidP="00DB3EA9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Arial"/>
                    </w:rPr>
                    <m:t>3</m:t>
                  </m:r>
                </m:den>
              </m:f>
            </m:oMath>
            <w:r>
              <w:rPr>
                <w:rFonts w:eastAsia="Arial" w:cs="Arial"/>
              </w:rPr>
              <w:t xml:space="preserve">    </w:t>
            </w:r>
            <w:r w:rsidRPr="00B52CF4">
              <w:rPr>
                <w:rFonts w:eastAsia="Arial" w:cs="Arial"/>
                <w:position w:val="-6"/>
              </w:rPr>
              <w:t>y</w:t>
            </w:r>
            <w:r>
              <w:rPr>
                <w:rFonts w:eastAsia="Arial" w:cs="Arial"/>
              </w:rPr>
              <w:t xml:space="preserve">  </w:t>
            </w:r>
            <m:oMath>
              <m:r>
                <w:rPr>
                  <w:rFonts w:ascii="Cambria Math" w:eastAsia="Arial" w:hAnsi="Cambria Math" w:cs="Arial"/>
                </w:rPr>
                <m:t>b=2</m:t>
              </m:r>
            </m:oMath>
            <w:r>
              <w:rPr>
                <w:rFonts w:eastAsia="Arial" w:cs="Arial"/>
              </w:rPr>
              <w:t xml:space="preserve">  </w:t>
            </w:r>
          </w:p>
        </w:tc>
      </w:tr>
      <w:tr w:rsidR="007359F0" w14:paraId="695BF73C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5123E6D9" w14:textId="2305E69B" w:rsidR="007359F0" w:rsidRDefault="00BD5934" w:rsidP="00DB3EA9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a=-2</m:t>
              </m:r>
            </m:oMath>
            <w:r>
              <w:rPr>
                <w:rFonts w:eastAsia="Arial" w:cs="Arial"/>
              </w:rPr>
              <w:t xml:space="preserve">    </w:t>
            </w:r>
            <w:r w:rsidRPr="00B52CF4">
              <w:rPr>
                <w:rFonts w:eastAsia="Arial" w:cs="Arial"/>
                <w:position w:val="-6"/>
              </w:rPr>
              <w:t>y</w:t>
            </w:r>
            <w:r>
              <w:rPr>
                <w:rFonts w:eastAsia="Arial" w:cs="Arial"/>
              </w:rPr>
              <w:t xml:space="preserve">  </w:t>
            </w:r>
            <m:oMath>
              <m:r>
                <w:rPr>
                  <w:rFonts w:ascii="Cambria Math" w:eastAsia="Arial" w:hAnsi="Cambria Math" w:cs="Arial"/>
                </w:rPr>
                <m:t>b=-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Arial"/>
                    </w:rPr>
                    <m:t>3</m:t>
                  </m:r>
                </m:den>
              </m:f>
            </m:oMath>
            <w:r>
              <w:rPr>
                <w:rFonts w:eastAsia="Arial" w:cs="Arial"/>
              </w:rPr>
              <w:t xml:space="preserve">  </w:t>
            </w:r>
          </w:p>
        </w:tc>
      </w:tr>
      <w:tr w:rsidR="007359F0" w14:paraId="19D8AE82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0828A1ED" w14:textId="6F0DD0D7" w:rsidR="007359F0" w:rsidRDefault="00BD5934" w:rsidP="00DB3EA9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a=2</m:t>
              </m:r>
            </m:oMath>
            <w:r>
              <w:rPr>
                <w:rFonts w:eastAsia="Arial" w:cs="Arial"/>
              </w:rPr>
              <w:t xml:space="preserve">    </w:t>
            </w:r>
            <w:r w:rsidRPr="00B52CF4">
              <w:rPr>
                <w:rFonts w:eastAsia="Arial" w:cs="Arial"/>
                <w:position w:val="-6"/>
              </w:rPr>
              <w:t>y</w:t>
            </w:r>
            <w:r>
              <w:rPr>
                <w:rFonts w:eastAsia="Arial" w:cs="Arial"/>
              </w:rPr>
              <w:t xml:space="preserve">  </w:t>
            </w:r>
            <m:oMath>
              <m:r>
                <w:rPr>
                  <w:rFonts w:ascii="Cambria Math" w:eastAsia="Arial" w:hAnsi="Cambria Math" w:cs="Arial"/>
                </w:rPr>
                <m:t>b=-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Arial"/>
                    </w:rPr>
                    <m:t>3</m:t>
                  </m:r>
                </m:den>
              </m:f>
            </m:oMath>
            <w:r>
              <w:rPr>
                <w:rFonts w:eastAsia="Arial" w:cs="Arial"/>
              </w:rPr>
              <w:t xml:space="preserve">  </w:t>
            </w:r>
          </w:p>
        </w:tc>
      </w:tr>
      <w:tr w:rsidR="007359F0" w14:paraId="52B05A26" w14:textId="77777777" w:rsidTr="00DB3EA9">
        <w:tc>
          <w:tcPr>
            <w:tcW w:w="8786" w:type="dxa"/>
          </w:tcPr>
          <w:p w14:paraId="4E16F97E" w14:textId="69E3F393" w:rsidR="004A1ED3" w:rsidRPr="004A1ED3" w:rsidRDefault="004A1ED3" w:rsidP="004A1ED3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4A1ED3">
              <w:rPr>
                <w:rFonts w:eastAsia="Arial"/>
                <w:b w:val="0"/>
                <w:bCs/>
                <w:sz w:val="22"/>
              </w:rPr>
              <w:t xml:space="preserve">El valor de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2"/>
                </w:rPr>
                <m:t>a</m:t>
              </m:r>
            </m:oMath>
            <w:r w:rsidRPr="004A1ED3">
              <w:rPr>
                <w:rFonts w:eastAsia="Arial"/>
                <w:b w:val="0"/>
                <w:bCs/>
                <w:sz w:val="22"/>
              </w:rPr>
              <w:t xml:space="preserve"> tal que la matriz </w:t>
            </w:r>
          </w:p>
          <w:p w14:paraId="36ED187C" w14:textId="2BA77C66" w:rsidR="004A1ED3" w:rsidRPr="004A1ED3" w:rsidRDefault="00610D3E" w:rsidP="004A1ED3">
            <w:pPr>
              <w:pStyle w:val="Prrafodelista"/>
              <w:spacing w:after="220"/>
              <w:jc w:val="center"/>
              <w:rPr>
                <w:rFonts w:eastAsia="Arial" w:cs="Arial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Arial" w:hAnsi="Cambria Math" w:cs="Arial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8</m:t>
                          </m:r>
                        </m:e>
                      </m:mr>
                    </m:m>
                  </m:e>
                </m:d>
              </m:oMath>
            </m:oMathPara>
          </w:p>
          <w:p w14:paraId="28AB678D" w14:textId="40D12A7C" w:rsidR="007359F0" w:rsidRPr="004A1ED3" w:rsidRDefault="004A1ED3" w:rsidP="004A1ED3">
            <w:pPr>
              <w:pStyle w:val="MultipleChoiceQ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4A1ED3">
              <w:rPr>
                <w:rFonts w:eastAsia="Arial"/>
                <w:b w:val="0"/>
                <w:bCs/>
                <w:sz w:val="22"/>
              </w:rPr>
              <w:t>sea la matriz aumentada de un sistema de ecuaciones lineales consistente, debe satisfacer la condición</w:t>
            </w:r>
            <w:r w:rsidRPr="004A1ED3">
              <w:rPr>
                <w:rFonts w:eastAsia="Arial"/>
                <w:b w:val="0"/>
                <w:bCs/>
                <w:sz w:val="22"/>
                <w:lang w:val="es-CO"/>
              </w:rPr>
              <w:t>:</w:t>
            </w:r>
          </w:p>
        </w:tc>
      </w:tr>
      <w:tr w:rsidR="007359F0" w14:paraId="75E2BAD1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527F3A0C" w14:textId="10CE79EE" w:rsidR="007359F0" w:rsidRDefault="00DE3442" w:rsidP="00DB3EA9">
            <w:pPr>
              <w:pStyle w:val="RightAnswer"/>
            </w:pPr>
            <m:oMath>
              <m:r>
                <w:rPr>
                  <w:rFonts w:ascii="Cambria Math" w:eastAsia="Arial" w:hAnsi="Cambria Math" w:cs="Arial"/>
                </w:rPr>
                <m:t>a</m:t>
              </m:r>
              <m:r>
                <w:rPr>
                  <w:rFonts w:ascii="Cambria Math" w:eastAsia="Arial" w:hAnsi="Cambria Math" w:cs="Arial"/>
                  <w:lang w:val="es-CO"/>
                </w:rPr>
                <m:t>≠2</m:t>
              </m:r>
            </m:oMath>
          </w:p>
        </w:tc>
      </w:tr>
      <w:tr w:rsidR="007359F0" w14:paraId="47824E2A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1625E9AD" w14:textId="624E80C3" w:rsidR="007359F0" w:rsidRDefault="00DE3442" w:rsidP="00DB3EA9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a</m:t>
              </m:r>
              <m:r>
                <w:rPr>
                  <w:rFonts w:ascii="Cambria Math" w:eastAsia="Arial" w:hAnsi="Cambria Math" w:cs="Arial"/>
                  <w:lang w:val="es-CO"/>
                </w:rPr>
                <m:t>≠-2</m:t>
              </m:r>
            </m:oMath>
          </w:p>
        </w:tc>
      </w:tr>
      <w:tr w:rsidR="007359F0" w14:paraId="54AD1124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6CFD8390" w14:textId="4D822315" w:rsidR="007359F0" w:rsidRDefault="00DE3442" w:rsidP="00DB3EA9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a</m:t>
              </m:r>
              <m:r>
                <w:rPr>
                  <w:rFonts w:ascii="Cambria Math" w:eastAsia="Arial" w:hAnsi="Cambria Math" w:cs="Arial"/>
                  <w:lang w:val="es-CO"/>
                </w:rPr>
                <m:t>≠-1</m:t>
              </m:r>
            </m:oMath>
          </w:p>
        </w:tc>
      </w:tr>
      <w:tr w:rsidR="007359F0" w14:paraId="159971E0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0E77663A" w14:textId="0CDA7F74" w:rsidR="007359F0" w:rsidRDefault="00DE3442" w:rsidP="00DB3EA9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a</m:t>
              </m:r>
              <m:r>
                <w:rPr>
                  <w:rFonts w:ascii="Cambria Math" w:eastAsia="Arial" w:hAnsi="Cambria Math" w:cs="Arial"/>
                  <w:lang w:val="es-CO"/>
                </w:rPr>
                <m:t>≠1</m:t>
              </m:r>
            </m:oMath>
          </w:p>
        </w:tc>
      </w:tr>
      <w:tr w:rsidR="007359F0" w14:paraId="66DB1FC7" w14:textId="77777777" w:rsidTr="00DB3EA9">
        <w:tc>
          <w:tcPr>
            <w:tcW w:w="8786" w:type="dxa"/>
          </w:tcPr>
          <w:p w14:paraId="343C4850" w14:textId="77777777" w:rsidR="00DE3442" w:rsidRPr="00DE3442" w:rsidRDefault="00DE3442" w:rsidP="00DE3442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DE3442">
              <w:rPr>
                <w:rFonts w:eastAsia="Arial"/>
                <w:b w:val="0"/>
                <w:bCs/>
                <w:sz w:val="22"/>
              </w:rPr>
              <w:t xml:space="preserve">La matriz </w:t>
            </w:r>
          </w:p>
          <w:p w14:paraId="5F3C382D" w14:textId="13FB16EB" w:rsidR="00DE3442" w:rsidRPr="00DE3442" w:rsidRDefault="00610D3E" w:rsidP="00DE3442">
            <w:pPr>
              <w:pStyle w:val="Prrafodelista"/>
              <w:spacing w:after="220"/>
              <w:jc w:val="center"/>
              <w:rPr>
                <w:rFonts w:eastAsia="Arial" w:cs="Arial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Arial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1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 3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 5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-9</m:t>
                          </m:r>
                        </m:e>
                      </m:mr>
                    </m:m>
                    <m:r>
                      <w:rPr>
                        <w:rFonts w:ascii="Cambria Math" w:eastAsia="Arial" w:hAnsi="Cambria Math" w:cs="Arial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c</m:t>
                          </m:r>
                        </m:e>
                      </m:mr>
                    </m:m>
                    <m:r>
                      <w:rPr>
                        <w:rFonts w:ascii="Cambria Math" w:eastAsia="Arial" w:hAnsi="Cambria Math" w:cs="Arial"/>
                      </w:rPr>
                      <m:t xml:space="preserve"> </m:t>
                    </m:r>
                  </m:e>
                </m:d>
              </m:oMath>
            </m:oMathPara>
          </w:p>
          <w:p w14:paraId="3AB257B2" w14:textId="2443F56F" w:rsidR="007359F0" w:rsidRPr="00DE3442" w:rsidRDefault="00DE3442" w:rsidP="00DE3442">
            <w:pPr>
              <w:pStyle w:val="MultipleChoiceQ"/>
              <w:numPr>
                <w:ilvl w:val="0"/>
                <w:numId w:val="0"/>
              </w:numPr>
              <w:ind w:left="360"/>
              <w:rPr>
                <w:b w:val="0"/>
                <w:bCs/>
              </w:rPr>
            </w:pPr>
            <w:r w:rsidRPr="00DE3442">
              <w:rPr>
                <w:rFonts w:eastAsia="Arial"/>
                <w:b w:val="0"/>
                <w:bCs/>
                <w:sz w:val="22"/>
              </w:rPr>
              <w:t>corresponde a la matriz aumentada de un sistema de ecuaciones lineales consistente, si:</w:t>
            </w:r>
          </w:p>
        </w:tc>
      </w:tr>
      <w:tr w:rsidR="007359F0" w14:paraId="7B8994AC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7F5F0682" w14:textId="3C860FB5" w:rsidR="007359F0" w:rsidRDefault="00DE3442" w:rsidP="00DB3EA9">
            <w:pPr>
              <w:pStyle w:val="RightAnswer"/>
            </w:pPr>
            <m:oMath>
              <m:r>
                <w:rPr>
                  <w:rFonts w:ascii="Cambria Math" w:eastAsia="Arial" w:hAnsi="Cambria Math" w:cs="Arial"/>
                </w:rPr>
                <m:t>2a+b+c=0</m:t>
              </m:r>
            </m:oMath>
          </w:p>
        </w:tc>
      </w:tr>
      <w:tr w:rsidR="007359F0" w14:paraId="33E7F658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6819769B" w14:textId="652DCD7B" w:rsidR="007359F0" w:rsidRDefault="00DE3442" w:rsidP="00DB3EA9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a+b+c=0</m:t>
              </m:r>
            </m:oMath>
          </w:p>
        </w:tc>
      </w:tr>
      <w:tr w:rsidR="007359F0" w14:paraId="5C78E496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64E2663B" w14:textId="44B09210" w:rsidR="007359F0" w:rsidRDefault="00DE3442" w:rsidP="00DB3EA9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a+2b+c=0</m:t>
              </m:r>
            </m:oMath>
          </w:p>
        </w:tc>
      </w:tr>
      <w:tr w:rsidR="007359F0" w14:paraId="2E0D6663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24E631B3" w14:textId="34648D9E" w:rsidR="007359F0" w:rsidRDefault="00DE3442" w:rsidP="00DB3EA9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a+b+2c=0</m:t>
              </m:r>
            </m:oMath>
          </w:p>
        </w:tc>
      </w:tr>
      <w:tr w:rsidR="007359F0" w14:paraId="3480969B" w14:textId="77777777" w:rsidTr="00DB3EA9">
        <w:tc>
          <w:tcPr>
            <w:tcW w:w="8786" w:type="dxa"/>
          </w:tcPr>
          <w:p w14:paraId="2E1E2456" w14:textId="77777777" w:rsidR="00FB50B0" w:rsidRPr="00FB50B0" w:rsidRDefault="00FB50B0" w:rsidP="00FB50B0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>
              <w:t xml:space="preserve"> </w:t>
            </w:r>
            <w:r w:rsidRPr="00FB50B0">
              <w:rPr>
                <w:rFonts w:eastAsia="Arial"/>
                <w:b w:val="0"/>
                <w:bCs/>
                <w:sz w:val="22"/>
              </w:rPr>
              <w:t xml:space="preserve">La operación elemental fila que trasforma la matriz </w:t>
            </w:r>
          </w:p>
          <w:p w14:paraId="5564CF49" w14:textId="77777777" w:rsidR="00FB50B0" w:rsidRPr="00FB50B0" w:rsidRDefault="00FB50B0" w:rsidP="00FB50B0">
            <w:pPr>
              <w:suppressAutoHyphens/>
              <w:spacing w:after="220" w:line="259" w:lineRule="auto"/>
              <w:ind w:left="720"/>
              <w:contextualSpacing/>
              <w:jc w:val="both"/>
              <w:textDirection w:val="btLr"/>
              <w:textAlignment w:val="top"/>
              <w:outlineLvl w:val="0"/>
              <w:rPr>
                <w:rFonts w:ascii="Arial" w:hAnsi="Arial" w:cs="Arial"/>
                <w:b/>
                <w:position w:val="-1"/>
                <w:lang w:val="es-ES"/>
              </w:rPr>
            </w:pPr>
          </w:p>
          <w:p w14:paraId="1770F5CB" w14:textId="77777777" w:rsidR="00FB50B0" w:rsidRPr="00FB50B0" w:rsidRDefault="00610D3E" w:rsidP="00FB50B0">
            <w:pPr>
              <w:suppressAutoHyphens/>
              <w:spacing w:after="220" w:line="259" w:lineRule="auto"/>
              <w:ind w:left="720"/>
              <w:contextualSpacing/>
              <w:jc w:val="center"/>
              <w:textDirection w:val="btLr"/>
              <w:textAlignment w:val="top"/>
              <w:outlineLvl w:val="0"/>
              <w:rPr>
                <w:rFonts w:ascii="Arial" w:hAnsi="Arial" w:cs="Arial"/>
                <w:bCs/>
                <w:lang w:val="es-E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Arial" w:hAnsi="Cambria Math" w:cs="Arial"/>
                        <w:bCs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 xml:space="preserve">   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 xml:space="preserve">   3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 xml:space="preserve">   6</m:t>
                          </m:r>
                        </m:e>
                      </m:mr>
                    </m:m>
                    <m:r>
                      <w:rPr>
                        <w:rFonts w:ascii="Cambria Math" w:hAnsi="Cambria Math" w:cs="Arial"/>
                        <w:lang w:val="es-ES"/>
                      </w:rPr>
                      <m:t xml:space="preserve"> </m:t>
                    </m:r>
                  </m:e>
                </m:d>
              </m:oMath>
            </m:oMathPara>
          </w:p>
          <w:p w14:paraId="63923127" w14:textId="77777777" w:rsidR="00FB50B0" w:rsidRPr="00FB50B0" w:rsidRDefault="00FB50B0" w:rsidP="00FB50B0">
            <w:pPr>
              <w:suppressAutoHyphens/>
              <w:spacing w:after="220" w:line="259" w:lineRule="auto"/>
              <w:ind w:left="720"/>
              <w:contextualSpacing/>
              <w:jc w:val="center"/>
              <w:textDirection w:val="btLr"/>
              <w:textAlignment w:val="top"/>
              <w:outlineLvl w:val="0"/>
              <w:rPr>
                <w:rFonts w:ascii="Arial" w:hAnsi="Arial" w:cs="Arial"/>
                <w:bCs/>
                <w:position w:val="-1"/>
                <w:lang w:val="es-ES"/>
              </w:rPr>
            </w:pPr>
          </w:p>
          <w:p w14:paraId="207E0878" w14:textId="0CBB2E6E" w:rsidR="00FB50B0" w:rsidRDefault="00FB50B0" w:rsidP="00FB50B0">
            <w:pPr>
              <w:suppressAutoHyphens/>
              <w:spacing w:after="220" w:line="259" w:lineRule="auto"/>
              <w:ind w:left="720"/>
              <w:contextualSpacing/>
              <w:textDirection w:val="btLr"/>
              <w:textAlignment w:val="top"/>
              <w:outlineLvl w:val="0"/>
              <w:rPr>
                <w:rFonts w:ascii="Arial" w:hAnsi="Arial" w:cs="Arial"/>
                <w:bCs/>
                <w:position w:val="-1"/>
                <w:lang w:val="es-ES"/>
              </w:rPr>
            </w:pPr>
            <w:r w:rsidRPr="00FB50B0">
              <w:rPr>
                <w:rFonts w:ascii="Arial" w:hAnsi="Arial" w:cs="Arial"/>
                <w:bCs/>
                <w:position w:val="-1"/>
                <w:lang w:val="es-ES"/>
              </w:rPr>
              <w:t xml:space="preserve">en la matriz  </w:t>
            </w:r>
          </w:p>
          <w:p w14:paraId="03F0D7A7" w14:textId="77777777" w:rsidR="00FB50B0" w:rsidRDefault="00FB50B0" w:rsidP="00FB50B0">
            <w:pPr>
              <w:suppressAutoHyphens/>
              <w:spacing w:after="220" w:line="259" w:lineRule="auto"/>
              <w:ind w:left="720"/>
              <w:contextualSpacing/>
              <w:textDirection w:val="btLr"/>
              <w:textAlignment w:val="top"/>
              <w:outlineLvl w:val="0"/>
              <w:rPr>
                <w:rFonts w:ascii="Arial" w:hAnsi="Arial" w:cs="Arial"/>
                <w:bCs/>
                <w:position w:val="-1"/>
                <w:lang w:val="es-ES"/>
              </w:rPr>
            </w:pPr>
          </w:p>
          <w:p w14:paraId="7A749F26" w14:textId="3432EB6A" w:rsidR="00FB50B0" w:rsidRPr="00FB50B0" w:rsidRDefault="00FB50B0" w:rsidP="00FB50B0">
            <w:pPr>
              <w:suppressAutoHyphens/>
              <w:spacing w:after="220" w:line="259" w:lineRule="auto"/>
              <w:ind w:left="720"/>
              <w:contextualSpacing/>
              <w:textDirection w:val="btLr"/>
              <w:textAlignment w:val="top"/>
              <w:outlineLvl w:val="0"/>
              <w:rPr>
                <w:rFonts w:cs="Arial"/>
                <w:bCs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s-ES"/>
                  </w:rPr>
                  <w:lastRenderedPageBreak/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Arial" w:hAnsi="Cambria Math" w:cs="Arial"/>
                        <w:bCs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 xml:space="preserve">   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 xml:space="preserve">   3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 xml:space="preserve">   5</m:t>
                          </m:r>
                        </m:e>
                      </m:mr>
                    </m:m>
                    <m:r>
                      <w:rPr>
                        <w:rFonts w:ascii="Cambria Math" w:hAnsi="Cambria Math" w:cs="Arial"/>
                        <w:lang w:val="es-ES"/>
                      </w:rPr>
                      <m:t xml:space="preserve"> </m:t>
                    </m:r>
                  </m:e>
                </m:d>
              </m:oMath>
            </m:oMathPara>
          </w:p>
          <w:p w14:paraId="2659399F" w14:textId="77777777" w:rsidR="007359F0" w:rsidRDefault="00FB50B0" w:rsidP="00FB50B0">
            <w:pPr>
              <w:suppressAutoHyphens/>
              <w:spacing w:after="220" w:line="259" w:lineRule="auto"/>
              <w:ind w:left="720"/>
              <w:contextualSpacing/>
              <w:textDirection w:val="btLr"/>
              <w:textAlignment w:val="top"/>
              <w:outlineLvl w:val="0"/>
              <w:rPr>
                <w:rFonts w:ascii="Arial" w:hAnsi="Arial" w:cs="Arial"/>
                <w:bCs/>
                <w:lang w:val="es-ES"/>
              </w:rPr>
            </w:pPr>
            <w:r w:rsidRPr="00FB50B0">
              <w:rPr>
                <w:rFonts w:ascii="Arial" w:hAnsi="Arial" w:cs="Arial"/>
                <w:bCs/>
                <w:lang w:val="es-ES"/>
              </w:rPr>
              <w:t>es</w:t>
            </w:r>
            <w:r>
              <w:rPr>
                <w:rFonts w:ascii="Arial" w:hAnsi="Arial" w:cs="Arial"/>
                <w:bCs/>
                <w:lang w:val="es-ES"/>
              </w:rPr>
              <w:t>:</w:t>
            </w:r>
          </w:p>
          <w:p w14:paraId="531DACF2" w14:textId="6BB553B5" w:rsidR="00FB50B0" w:rsidRPr="00FB50B0" w:rsidRDefault="00FB50B0" w:rsidP="00FB50B0">
            <w:pPr>
              <w:suppressAutoHyphens/>
              <w:spacing w:after="220" w:line="259" w:lineRule="auto"/>
              <w:ind w:left="720"/>
              <w:contextualSpacing/>
              <w:textDirection w:val="btLr"/>
              <w:textAlignment w:val="top"/>
              <w:outlineLvl w:val="0"/>
              <w:rPr>
                <w:rFonts w:ascii="Arial" w:hAnsi="Arial" w:cs="Arial"/>
                <w:bCs/>
                <w:lang w:val="es-CO"/>
              </w:rPr>
            </w:pPr>
          </w:p>
        </w:tc>
      </w:tr>
      <w:tr w:rsidR="007359F0" w14:paraId="64C26300" w14:textId="77777777" w:rsidTr="00DB3EA9">
        <w:tc>
          <w:tcPr>
            <w:tcW w:w="8786" w:type="dxa"/>
            <w:shd w:val="clear" w:color="auto" w:fill="EAF1DD" w:themeFill="accent3" w:themeFillTint="33"/>
          </w:tcPr>
          <w:p w14:paraId="441E9838" w14:textId="68286391" w:rsidR="007359F0" w:rsidRDefault="00610D3E" w:rsidP="00DB3EA9">
            <w:pPr>
              <w:pStyle w:val="Right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⇄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</m:oMath>
          </w:p>
        </w:tc>
      </w:tr>
      <w:tr w:rsidR="007359F0" w14:paraId="556B26C4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105CDBDB" w14:textId="6A63F220" w:rsidR="007359F0" w:rsidRDefault="00610D3E" w:rsidP="00DB3EA9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="Arial" w:hAnsi="Cambria Math" w:cs="Arial"/>
                </w:rPr>
                <m:t>⟶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="Arial" w:hAnsi="Cambria Math" w:cs="Arial"/>
                </w:rPr>
                <m:t>-3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</m:oMath>
          </w:p>
        </w:tc>
      </w:tr>
      <w:tr w:rsidR="007359F0" w14:paraId="452C559B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0ABB0E9D" w14:textId="113FD812" w:rsidR="007359F0" w:rsidRDefault="00610D3E" w:rsidP="00DB3EA9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⟶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+3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</m:oMath>
          </w:p>
        </w:tc>
      </w:tr>
      <w:tr w:rsidR="007359F0" w14:paraId="48819B4B" w14:textId="77777777" w:rsidTr="00DB3EA9">
        <w:tc>
          <w:tcPr>
            <w:tcW w:w="8786" w:type="dxa"/>
            <w:shd w:val="clear" w:color="auto" w:fill="F2DBDB" w:themeFill="accent2" w:themeFillTint="33"/>
          </w:tcPr>
          <w:p w14:paraId="50DCFA78" w14:textId="534FC21A" w:rsidR="007359F0" w:rsidRDefault="00610D3E" w:rsidP="00DB3EA9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⇄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</m:oMath>
          </w:p>
        </w:tc>
      </w:tr>
      <w:tr w:rsidR="00D93345" w14:paraId="4A7FF3BD" w14:textId="77777777" w:rsidTr="00D93345">
        <w:tc>
          <w:tcPr>
            <w:tcW w:w="8786" w:type="dxa"/>
          </w:tcPr>
          <w:p w14:paraId="6B398C80" w14:textId="6DE60D3F" w:rsidR="00FB50B0" w:rsidRPr="00FB50B0" w:rsidRDefault="00FB50B0" w:rsidP="00FB50B0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>
              <w:rPr>
                <w:rFonts w:eastAsia="Arial"/>
              </w:rPr>
              <w:t xml:space="preserve"> </w:t>
            </w:r>
            <w:r w:rsidRPr="00FB50B0">
              <w:rPr>
                <w:rFonts w:eastAsia="Arial"/>
                <w:b w:val="0"/>
                <w:bCs/>
                <w:sz w:val="22"/>
              </w:rPr>
              <w:t xml:space="preserve">La operación elemental fila que transforma la matriz </w:t>
            </w:r>
          </w:p>
          <w:p w14:paraId="19CFF9EC" w14:textId="77777777" w:rsidR="00FB50B0" w:rsidRDefault="00FB50B0" w:rsidP="00FB50B0">
            <w:pPr>
              <w:pStyle w:val="Prrafodelista"/>
              <w:spacing w:after="220"/>
              <w:rPr>
                <w:rFonts w:eastAsia="Arial" w:cs="Arial"/>
                <w:bCs/>
              </w:rPr>
            </w:pPr>
          </w:p>
          <w:p w14:paraId="6422320E" w14:textId="77777777" w:rsidR="00FB50B0" w:rsidRPr="00FB50B0" w:rsidRDefault="00610D3E" w:rsidP="00FB50B0">
            <w:pPr>
              <w:pStyle w:val="Prrafodelista"/>
              <w:spacing w:after="220"/>
              <w:jc w:val="center"/>
              <w:rPr>
                <w:rFonts w:eastAsia="Arial" w:cs="Arial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Arial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 5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-1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 3</m:t>
                          </m:r>
                        </m:e>
                      </m:mr>
                    </m:m>
                    <m:r>
                      <w:rPr>
                        <w:rFonts w:ascii="Cambria Math" w:eastAsia="Arial" w:hAnsi="Cambria Math" w:cs="Arial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-6</m:t>
                          </m:r>
                        </m:e>
                      </m:mr>
                    </m:m>
                    <m:r>
                      <w:rPr>
                        <w:rFonts w:ascii="Cambria Math" w:eastAsia="Arial" w:hAnsi="Cambria Math" w:cs="Arial"/>
                      </w:rPr>
                      <m:t xml:space="preserve">  </m:t>
                    </m:r>
                  </m:e>
                </m:d>
              </m:oMath>
            </m:oMathPara>
          </w:p>
          <w:p w14:paraId="34C61091" w14:textId="1281D62E" w:rsidR="00FB50B0" w:rsidRPr="00FB50B0" w:rsidRDefault="00FB50B0" w:rsidP="00FB50B0">
            <w:pPr>
              <w:spacing w:after="220"/>
              <w:rPr>
                <w:rFonts w:ascii="Arial" w:eastAsia="Arial" w:hAnsi="Arial" w:cs="Arial"/>
                <w:b/>
              </w:rPr>
            </w:pPr>
            <w:r w:rsidRPr="00FB50B0">
              <w:rPr>
                <w:rFonts w:ascii="Arial" w:eastAsia="Arial" w:hAnsi="Arial" w:cs="Arial"/>
                <w:bCs/>
              </w:rPr>
              <w:t xml:space="preserve">        en la matriz</w:t>
            </w:r>
          </w:p>
          <w:p w14:paraId="2D764D97" w14:textId="77777777" w:rsidR="00FB50B0" w:rsidRPr="006F2700" w:rsidRDefault="00610D3E" w:rsidP="00FB50B0">
            <w:pPr>
              <w:pStyle w:val="Prrafodelista"/>
              <w:spacing w:after="220"/>
              <w:jc w:val="center"/>
              <w:rPr>
                <w:rFonts w:eastAsia="Arial" w:cs="Arial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Arial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 5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 7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-1</m:t>
                          </m:r>
                        </m:e>
                      </m:mr>
                    </m:m>
                    <m:r>
                      <w:rPr>
                        <w:rFonts w:ascii="Cambria Math" w:eastAsia="Arial" w:hAnsi="Cambria Math" w:cs="Arial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-6</m:t>
                          </m:r>
                        </m:e>
                      </m:mr>
                    </m:m>
                    <m:r>
                      <w:rPr>
                        <w:rFonts w:ascii="Cambria Math" w:eastAsia="Arial" w:hAnsi="Cambria Math" w:cs="Arial"/>
                      </w:rPr>
                      <m:t xml:space="preserve">  </m:t>
                    </m:r>
                  </m:e>
                </m:d>
              </m:oMath>
            </m:oMathPara>
          </w:p>
          <w:p w14:paraId="2F2F73F3" w14:textId="479087C7" w:rsidR="00D93345" w:rsidRPr="00FB50B0" w:rsidRDefault="00FB50B0" w:rsidP="00FB50B0">
            <w:pPr>
              <w:pStyle w:val="MultipleChoiceQ"/>
              <w:numPr>
                <w:ilvl w:val="0"/>
                <w:numId w:val="0"/>
              </w:numPr>
              <w:ind w:left="360"/>
              <w:rPr>
                <w:b w:val="0"/>
                <w:bCs/>
              </w:rPr>
            </w:pPr>
            <w:r>
              <w:rPr>
                <w:rFonts w:eastAsia="Arial"/>
                <w:b w:val="0"/>
                <w:bCs/>
                <w:sz w:val="22"/>
              </w:rPr>
              <w:t xml:space="preserve"> </w:t>
            </w:r>
            <w:r w:rsidRPr="00FB50B0">
              <w:rPr>
                <w:rFonts w:eastAsia="Arial"/>
                <w:b w:val="0"/>
                <w:bCs/>
                <w:sz w:val="22"/>
              </w:rPr>
              <w:t>es:</w:t>
            </w:r>
          </w:p>
        </w:tc>
      </w:tr>
      <w:tr w:rsidR="00D93345" w14:paraId="58235F8A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29B677EC" w14:textId="004BB6FA" w:rsidR="00D93345" w:rsidRDefault="00610D3E" w:rsidP="00F7256B">
            <w:pPr>
              <w:pStyle w:val="Right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="Arial" w:hAnsi="Cambria Math" w:cs="Arial"/>
                </w:rPr>
                <m:t>⟶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="Arial" w:hAnsi="Cambria Math" w:cs="Arial"/>
                </w:rPr>
                <m:t>-4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</m:oMath>
          </w:p>
        </w:tc>
      </w:tr>
      <w:tr w:rsidR="00D93345" w14:paraId="260FF911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601523EC" w14:textId="62BACCE7" w:rsidR="00D93345" w:rsidRDefault="00610D3E" w:rsidP="00F7256B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="Arial" w:hAnsi="Cambria Math" w:cs="Arial"/>
                </w:rPr>
                <m:t>⟶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="Arial" w:hAnsi="Cambria Math" w:cs="Arial"/>
                </w:rPr>
                <m:t>+4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</m:oMath>
          </w:p>
        </w:tc>
      </w:tr>
      <w:tr w:rsidR="00D93345" w14:paraId="28A84DFD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4DD2BCF8" w14:textId="2F56EF1D" w:rsidR="00D93345" w:rsidRDefault="00610D3E" w:rsidP="00F7256B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="Arial" w:hAnsi="Cambria Math" w:cs="Arial"/>
                </w:rPr>
                <m:t>⟶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-4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</m:oMath>
          </w:p>
        </w:tc>
      </w:tr>
      <w:tr w:rsidR="00D93345" w14:paraId="2029015F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5BC498DB" w14:textId="2C1CA66A" w:rsidR="00D93345" w:rsidRDefault="00610D3E" w:rsidP="00F7256B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="Arial" w:hAnsi="Cambria Math" w:cs="Arial"/>
                </w:rPr>
                <m:t>⟶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+4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3</m:t>
                  </m:r>
                </m:sub>
              </m:sSub>
            </m:oMath>
          </w:p>
        </w:tc>
      </w:tr>
      <w:tr w:rsidR="00D93345" w14:paraId="3AF0DA3A" w14:textId="77777777" w:rsidTr="00D93345">
        <w:tc>
          <w:tcPr>
            <w:tcW w:w="8786" w:type="dxa"/>
          </w:tcPr>
          <w:p w14:paraId="199EC4D3" w14:textId="3DCAA560" w:rsidR="00FB50B0" w:rsidRPr="00FB50B0" w:rsidRDefault="00FB50B0" w:rsidP="00FB50B0">
            <w:pPr>
              <w:pStyle w:val="MultipleChoiceQ"/>
              <w:rPr>
                <w:rFonts w:eastAsia="Arial"/>
                <w:b w:val="0"/>
                <w:bCs/>
              </w:rPr>
            </w:pPr>
            <w:r>
              <w:t xml:space="preserve"> </w:t>
            </w:r>
            <w:r w:rsidRPr="00FB50B0">
              <w:rPr>
                <w:rFonts w:eastAsia="Arial"/>
                <w:b w:val="0"/>
                <w:bCs/>
                <w:sz w:val="22"/>
              </w:rPr>
              <w:t xml:space="preserve">La solución general del sistema de ecuaciones lineales cuya matriz aumentada </w:t>
            </w:r>
            <w:r>
              <w:rPr>
                <w:rFonts w:eastAsia="Arial"/>
                <w:b w:val="0"/>
                <w:bCs/>
                <w:sz w:val="22"/>
              </w:rPr>
              <w:t xml:space="preserve">  </w:t>
            </w:r>
            <w:r w:rsidRPr="00FB50B0">
              <w:rPr>
                <w:rFonts w:eastAsia="Arial"/>
                <w:b w:val="0"/>
                <w:bCs/>
                <w:sz w:val="22"/>
              </w:rPr>
              <w:t>es</w:t>
            </w:r>
          </w:p>
          <w:p w14:paraId="7AF182FA" w14:textId="77777777" w:rsidR="00FB50B0" w:rsidRPr="00E31062" w:rsidRDefault="00FB50B0" w:rsidP="00FB50B0">
            <w:pPr>
              <w:pStyle w:val="Prrafodelista"/>
              <w:spacing w:after="220"/>
              <w:rPr>
                <w:rFonts w:eastAsia="Arial" w:cs="Arial"/>
                <w:b/>
              </w:rPr>
            </w:pPr>
          </w:p>
          <w:p w14:paraId="1E3AB718" w14:textId="77777777" w:rsidR="00FB50B0" w:rsidRPr="006F2700" w:rsidRDefault="00610D3E" w:rsidP="00FB50B0">
            <w:pPr>
              <w:pStyle w:val="Prrafodelista"/>
              <w:spacing w:after="220"/>
              <w:jc w:val="center"/>
              <w:rPr>
                <w:rFonts w:eastAsia="Arial" w:cs="Arial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Arial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8</m:t>
                          </m:r>
                        </m:e>
                      </m:mr>
                    </m:m>
                    <m:r>
                      <w:rPr>
                        <w:rFonts w:ascii="Cambria Math" w:eastAsia="Arial" w:hAnsi="Cambria Math" w:cs="Arial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eastAsia="Arial" w:hAnsi="Cambria Math" w:cs="Arial"/>
                      </w:rPr>
                      <m:t xml:space="preserve">  </m:t>
                    </m:r>
                  </m:e>
                </m:d>
              </m:oMath>
            </m:oMathPara>
          </w:p>
          <w:p w14:paraId="4D8EDA60" w14:textId="77777777" w:rsidR="00FB50B0" w:rsidRDefault="00FB50B0" w:rsidP="00FB50B0">
            <w:pPr>
              <w:pStyle w:val="Prrafodelista"/>
              <w:spacing w:after="220"/>
              <w:jc w:val="center"/>
              <w:rPr>
                <w:rFonts w:eastAsia="Arial" w:cs="Arial"/>
                <w:b/>
              </w:rPr>
            </w:pPr>
          </w:p>
          <w:p w14:paraId="60265DFF" w14:textId="05D2A046" w:rsidR="00D93345" w:rsidRPr="00FB50B0" w:rsidRDefault="00FB50B0" w:rsidP="00FB50B0">
            <w:pPr>
              <w:pStyle w:val="MultipleChoiceQ"/>
              <w:numPr>
                <w:ilvl w:val="0"/>
                <w:numId w:val="0"/>
              </w:numPr>
              <w:ind w:left="360"/>
              <w:rPr>
                <w:b w:val="0"/>
              </w:rPr>
            </w:pPr>
            <w:r>
              <w:rPr>
                <w:rFonts w:eastAsia="Arial" w:cs="Arial"/>
                <w:b w:val="0"/>
                <w:sz w:val="22"/>
              </w:rPr>
              <w:t xml:space="preserve"> </w:t>
            </w:r>
            <w:r w:rsidRPr="00FB50B0">
              <w:rPr>
                <w:rFonts w:eastAsia="Arial" w:cs="Arial"/>
                <w:b w:val="0"/>
                <w:sz w:val="22"/>
              </w:rPr>
              <w:t>esta dada por:</w:t>
            </w:r>
          </w:p>
        </w:tc>
      </w:tr>
      <w:tr w:rsidR="00D93345" w14:paraId="60448291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44F0ADB3" w14:textId="48A81D0F" w:rsidR="00D93345" w:rsidRDefault="00610D3E" w:rsidP="00F7256B">
            <w:pPr>
              <w:pStyle w:val="RightAnswer"/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Arial" w:hAnsi="Cambria Math" w:cs="Arial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 w:cs="Arial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Arial" w:hAnsi="Cambria Math" w:cs="Arial"/>
                      </w:rPr>
                      <m:t>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r</m:t>
                    </m:r>
                  </m:e>
                </m:mr>
              </m:m>
              <m:r>
                <w:rPr>
                  <w:rFonts w:ascii="Cambria Math" w:eastAsia="Arial" w:hAnsi="Cambria Math" w:cs="Arial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Arial" w:hAnsi="Cambria Math" w:cs="Arial"/>
                      </w:rPr>
                      <m:t>,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t,r</m:t>
                    </m:r>
                    <m:r>
                      <m:rPr>
                        <m:scr m:val="double-struck"/>
                      </m:rPr>
                      <w:rPr>
                        <w:rFonts w:ascii="Cambria Math" w:eastAsia="Arial" w:hAnsi="Cambria Math" w:cs="Arial"/>
                      </w:rPr>
                      <m:t>∈R</m:t>
                    </m:r>
                  </m:e>
                </m:mr>
              </m:m>
            </m:oMath>
          </w:p>
        </w:tc>
      </w:tr>
      <w:tr w:rsidR="00D93345" w14:paraId="44FE5AFD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3F51ED03" w14:textId="588176B9" w:rsidR="00D93345" w:rsidRDefault="00610D3E" w:rsidP="00F7256B">
            <w:pPr>
              <w:pStyle w:val="WrongAnswer"/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Arial" w:hAnsi="Cambria Math" w:cs="Arial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 w:cs="Arial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Arial" w:hAnsi="Cambria Math" w:cs="Arial"/>
                      </w:rPr>
                      <m:t>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</m:t>
                    </m:r>
                  </m:e>
                </m:mr>
              </m:m>
              <m:r>
                <w:rPr>
                  <w:rFonts w:ascii="Cambria Math" w:eastAsia="Arial" w:hAnsi="Cambria Math" w:cs="Arial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Arial" w:hAnsi="Cambria Math" w:cs="Arial"/>
                      </w:rPr>
                      <m:t>,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t,r</m:t>
                    </m:r>
                    <m:r>
                      <m:rPr>
                        <m:scr m:val="double-struck"/>
                      </m:rPr>
                      <w:rPr>
                        <w:rFonts w:ascii="Cambria Math" w:eastAsia="Arial" w:hAnsi="Cambria Math" w:cs="Arial"/>
                      </w:rPr>
                      <m:t>∈R</m:t>
                    </m:r>
                  </m:e>
                </m:mr>
              </m:m>
            </m:oMath>
          </w:p>
        </w:tc>
      </w:tr>
      <w:tr w:rsidR="00D93345" w14:paraId="213CE6B5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6CF58003" w14:textId="6426467F" w:rsidR="00D93345" w:rsidRDefault="00610D3E" w:rsidP="00F7256B">
            <w:pPr>
              <w:pStyle w:val="WrongAnswer"/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Arial" w:hAnsi="Cambria Math" w:cs="Arial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 w:cs="Arial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Arial" w:hAnsi="Cambria Math" w:cs="Arial"/>
                      </w:rPr>
                      <m:t>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</m:t>
                    </m:r>
                  </m:e>
                </m:mr>
              </m:m>
              <m:r>
                <w:rPr>
                  <w:rFonts w:ascii="Cambria Math" w:eastAsia="Arial" w:hAnsi="Cambria Math" w:cs="Arial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Arial" w:hAnsi="Cambria Math" w:cs="Arial"/>
                      </w:rPr>
                      <m:t>,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t,r</m:t>
                    </m:r>
                    <m:r>
                      <m:rPr>
                        <m:scr m:val="double-struck"/>
                      </m:rPr>
                      <w:rPr>
                        <w:rFonts w:ascii="Cambria Math" w:eastAsia="Arial" w:hAnsi="Cambria Math" w:cs="Arial"/>
                      </w:rPr>
                      <m:t>∈R</m:t>
                    </m:r>
                  </m:e>
                </m:mr>
              </m:m>
            </m:oMath>
          </w:p>
        </w:tc>
      </w:tr>
      <w:tr w:rsidR="00D93345" w14:paraId="0C105401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386B6BB8" w14:textId="1B206E1B" w:rsidR="00D93345" w:rsidRDefault="00610D3E" w:rsidP="00F7256B">
            <w:pPr>
              <w:pStyle w:val="WrongAnswer"/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Arial" w:hAnsi="Cambria Math" w:cs="Arial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 w:cs="Arial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Arial" w:hAnsi="Cambria Math" w:cs="Arial"/>
                      </w:rPr>
                      <m:t>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r</m:t>
                    </m:r>
                  </m:e>
                </m:mr>
              </m:m>
              <m:r>
                <w:rPr>
                  <w:rFonts w:ascii="Cambria Math" w:eastAsia="Arial" w:hAnsi="Cambria Math" w:cs="Arial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Arial" w:hAnsi="Cambria Math" w:cs="Arial"/>
                      </w:rPr>
                      <m:t>,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t,r</m:t>
                    </m:r>
                    <m:r>
                      <m:rPr>
                        <m:scr m:val="double-struck"/>
                      </m:rPr>
                      <w:rPr>
                        <w:rFonts w:ascii="Cambria Math" w:eastAsia="Arial" w:hAnsi="Cambria Math" w:cs="Arial"/>
                      </w:rPr>
                      <m:t>∈R</m:t>
                    </m:r>
                  </m:e>
                </m:mr>
              </m:m>
            </m:oMath>
          </w:p>
        </w:tc>
      </w:tr>
      <w:tr w:rsidR="00D93345" w14:paraId="09991625" w14:textId="77777777" w:rsidTr="00D93345">
        <w:tc>
          <w:tcPr>
            <w:tcW w:w="8786" w:type="dxa"/>
          </w:tcPr>
          <w:p w14:paraId="5E9D52DE" w14:textId="77777777" w:rsidR="00FB50B0" w:rsidRPr="00FB50B0" w:rsidRDefault="00FB50B0" w:rsidP="00FB50B0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FB50B0">
              <w:rPr>
                <w:rFonts w:eastAsia="Arial"/>
                <w:b w:val="0"/>
                <w:bCs/>
                <w:sz w:val="22"/>
              </w:rPr>
              <w:t>La solución general del sistema de ecuaciones lineales cuya matriz aumentada es</w:t>
            </w:r>
          </w:p>
          <w:p w14:paraId="5480F3F4" w14:textId="77777777" w:rsidR="00FB50B0" w:rsidRDefault="00FB50B0" w:rsidP="00FB50B0">
            <w:pPr>
              <w:pStyle w:val="Prrafodelista"/>
              <w:spacing w:after="220"/>
              <w:rPr>
                <w:rFonts w:eastAsia="Arial" w:cs="Arial"/>
                <w:bCs/>
              </w:rPr>
            </w:pPr>
          </w:p>
          <w:p w14:paraId="721BB84C" w14:textId="77777777" w:rsidR="00FB50B0" w:rsidRPr="00E31062" w:rsidRDefault="00610D3E" w:rsidP="00FB50B0">
            <w:pPr>
              <w:pStyle w:val="Prrafodelista"/>
              <w:spacing w:after="220"/>
              <w:jc w:val="center"/>
              <w:rPr>
                <w:rFonts w:eastAsia="Arial" w:cs="Arial"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Arial" w:hAnsi="Cambria Math" w:cs="Arial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1</m:t>
                          </m:r>
                        </m:e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 xml:space="preserve">   1</m:t>
                          </m:r>
                        </m:e>
                      </m:mr>
                    </m:m>
                    <m:r>
                      <w:rPr>
                        <w:rFonts w:ascii="Cambria Math" w:eastAsia="Arial" w:hAnsi="Cambria Math" w:cs="Arial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3</m:t>
                          </m:r>
                        </m:e>
                      </m:mr>
                    </m:m>
                    <m:r>
                      <w:rPr>
                        <w:rFonts w:ascii="Cambria Math" w:eastAsia="Arial" w:hAnsi="Cambria Math" w:cs="Arial"/>
                      </w:rPr>
                      <m:t xml:space="preserve"> </m:t>
                    </m:r>
                  </m:e>
                </m:d>
              </m:oMath>
            </m:oMathPara>
          </w:p>
          <w:p w14:paraId="69735BE4" w14:textId="2C7A2197" w:rsidR="00D93345" w:rsidRPr="00FB50B0" w:rsidRDefault="00FB50B0" w:rsidP="00FB50B0">
            <w:pPr>
              <w:pStyle w:val="MultipleChoiceQ"/>
              <w:numPr>
                <w:ilvl w:val="0"/>
                <w:numId w:val="0"/>
              </w:numPr>
              <w:ind w:left="360"/>
              <w:rPr>
                <w:b w:val="0"/>
                <w:bCs/>
              </w:rPr>
            </w:pPr>
            <w:r w:rsidRPr="00FB50B0">
              <w:rPr>
                <w:rFonts w:eastAsia="Arial"/>
                <w:b w:val="0"/>
                <w:bCs/>
                <w:sz w:val="22"/>
              </w:rPr>
              <w:t>esta dada por:</w:t>
            </w:r>
          </w:p>
        </w:tc>
      </w:tr>
      <w:tr w:rsidR="00D93345" w14:paraId="1D32E388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50F33486" w14:textId="5A45AFEC" w:rsidR="00D93345" w:rsidRDefault="00610D3E" w:rsidP="00F7256B">
            <w:pPr>
              <w:pStyle w:val="RightAnswer"/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9-2t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3-t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</m:t>
                    </m:r>
                  </m:e>
                </m:mr>
              </m:m>
              <m:r>
                <w:rPr>
                  <w:rFonts w:ascii="Cambria Math" w:eastAsia="Arial" w:hAnsi="Cambria Math" w:cs="Arial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Arial" w:hAnsi="Cambria Math" w:cs="Arial"/>
                      </w:rPr>
                      <m:t>,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</m:t>
                    </m:r>
                    <m:r>
                      <m:rPr>
                        <m:scr m:val="double-struck"/>
                      </m:rPr>
                      <w:rPr>
                        <w:rFonts w:ascii="Cambria Math" w:eastAsia="Arial" w:hAnsi="Cambria Math" w:cs="Arial"/>
                      </w:rPr>
                      <m:t>∈R</m:t>
                    </m:r>
                  </m:e>
                </m:mr>
              </m:m>
            </m:oMath>
          </w:p>
        </w:tc>
      </w:tr>
      <w:tr w:rsidR="00D93345" w14:paraId="3AD2ED7B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444F8CA2" w14:textId="353EDE2F" w:rsidR="00D93345" w:rsidRDefault="00610D3E" w:rsidP="00F7256B">
            <w:pPr>
              <w:pStyle w:val="WrongAnswer"/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9+2t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3-t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</m:t>
                    </m:r>
                  </m:e>
                </m:mr>
              </m:m>
              <m:r>
                <w:rPr>
                  <w:rFonts w:ascii="Cambria Math" w:eastAsia="Arial" w:hAnsi="Cambria Math" w:cs="Arial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Arial" w:hAnsi="Cambria Math" w:cs="Arial"/>
                      </w:rPr>
                      <m:t>,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</m:t>
                    </m:r>
                    <m:r>
                      <m:rPr>
                        <m:scr m:val="double-struck"/>
                      </m:rPr>
                      <w:rPr>
                        <w:rFonts w:ascii="Cambria Math" w:eastAsia="Arial" w:hAnsi="Cambria Math" w:cs="Arial"/>
                      </w:rPr>
                      <m:t>∈R</m:t>
                    </m:r>
                  </m:e>
                </m:mr>
              </m:m>
            </m:oMath>
          </w:p>
        </w:tc>
      </w:tr>
      <w:tr w:rsidR="00D93345" w14:paraId="5544A90A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48ED5E3A" w14:textId="501AA7A8" w:rsidR="00D93345" w:rsidRDefault="00610D3E" w:rsidP="00F7256B">
            <w:pPr>
              <w:pStyle w:val="WrongAnswer"/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9-2t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3+t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</m:t>
                    </m:r>
                  </m:e>
                </m:mr>
              </m:m>
              <m:r>
                <w:rPr>
                  <w:rFonts w:ascii="Cambria Math" w:eastAsia="Arial" w:hAnsi="Cambria Math" w:cs="Arial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Arial" w:hAnsi="Cambria Math" w:cs="Arial"/>
                      </w:rPr>
                      <m:t>,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</m:t>
                    </m:r>
                    <m:r>
                      <m:rPr>
                        <m:scr m:val="double-struck"/>
                      </m:rPr>
                      <w:rPr>
                        <w:rFonts w:ascii="Cambria Math" w:eastAsia="Arial" w:hAnsi="Cambria Math" w:cs="Arial"/>
                      </w:rPr>
                      <m:t>∈R</m:t>
                    </m:r>
                  </m:e>
                </m:mr>
              </m:m>
            </m:oMath>
          </w:p>
        </w:tc>
      </w:tr>
      <w:tr w:rsidR="00D93345" w14:paraId="4F550A4C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4615D9E5" w14:textId="5DB2582B" w:rsidR="00D93345" w:rsidRDefault="00610D3E" w:rsidP="00F7256B">
            <w:pPr>
              <w:pStyle w:val="WrongAnswer"/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9+2t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3+t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Arial" w:hAnsi="Cambria Math" w:cs="Arial"/>
                      </w:rPr>
                      <m:t>=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</m:t>
                    </m:r>
                  </m:e>
                </m:mr>
              </m:m>
              <m:r>
                <w:rPr>
                  <w:rFonts w:ascii="Cambria Math" w:eastAsia="Arial" w:hAnsi="Cambria Math" w:cs="Arial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Arial" w:hAnsi="Cambria Math" w:cs="Arial"/>
                      </w:rPr>
                      <m:t>,</m:t>
                    </m:r>
                  </m:e>
                  <m:e>
                    <m:r>
                      <w:rPr>
                        <w:rFonts w:ascii="Cambria Math" w:eastAsia="Arial" w:hAnsi="Cambria Math" w:cs="Arial"/>
                      </w:rPr>
                      <m:t>t</m:t>
                    </m:r>
                    <m:r>
                      <m:rPr>
                        <m:scr m:val="double-struck"/>
                      </m:rPr>
                      <w:rPr>
                        <w:rFonts w:ascii="Cambria Math" w:eastAsia="Arial" w:hAnsi="Cambria Math" w:cs="Arial"/>
                      </w:rPr>
                      <m:t>∈R</m:t>
                    </m:r>
                  </m:e>
                </m:mr>
              </m:m>
            </m:oMath>
          </w:p>
        </w:tc>
      </w:tr>
      <w:tr w:rsidR="00D93345" w14:paraId="123E262E" w14:textId="77777777" w:rsidTr="00D93345">
        <w:tc>
          <w:tcPr>
            <w:tcW w:w="8786" w:type="dxa"/>
          </w:tcPr>
          <w:p w14:paraId="0C78D2DD" w14:textId="3A3344E8" w:rsidR="00D93345" w:rsidRPr="00FB50B0" w:rsidRDefault="00FB50B0" w:rsidP="00FB50B0">
            <w:pPr>
              <w:pStyle w:val="MultipleChoiceQ"/>
              <w:jc w:val="both"/>
              <w:rPr>
                <w:b w:val="0"/>
              </w:rPr>
            </w:pPr>
            <w:r w:rsidRPr="00FB50B0">
              <w:rPr>
                <w:rFonts w:eastAsia="Arial" w:cs="Arial"/>
                <w:b w:val="0"/>
              </w:rPr>
              <w:t xml:space="preserve">Una compañía de alimentos produce dos </w:t>
            </w:r>
            <w:r w:rsidRPr="00FB50B0">
              <w:rPr>
                <w:rFonts w:eastAsia="Arial"/>
                <w:b w:val="0"/>
              </w:rPr>
              <w:t>tipos de margarina, industrial y de mesa, en grandes lotes. Un lote de margarina industrial contiene 1 tonelada de aceite y 16 toneladas de base, mientras que un lote de margarina de mesa contiene 2 toneladas de aceite y 16 toneladas de base. La compañía tiene en inventario 12 toneladas de aceite y 112 toneladas de base. Suponiendo que la compañía desea utilizar todo lo que hay en inventario, ¿cuántos lotes de cada tipo de margarina debería producir?</w:t>
            </w:r>
          </w:p>
        </w:tc>
      </w:tr>
      <w:tr w:rsidR="00D93345" w14:paraId="68CFCEC8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754B6788" w14:textId="7FF11D13" w:rsidR="00D93345" w:rsidRDefault="0061446F" w:rsidP="00FB50B0">
            <w:pPr>
              <w:pStyle w:val="RightAnswer"/>
            </w:pPr>
            <w:r w:rsidRPr="0061446F">
              <w:rPr>
                <w:lang w:val="es-MX"/>
              </w:rPr>
              <w:t>2 lotes de margarina industrial y 5 lotes de margarina de mesa.</w:t>
            </w:r>
          </w:p>
        </w:tc>
      </w:tr>
      <w:tr w:rsidR="00D93345" w14:paraId="3D695E30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073CAA99" w14:textId="57661744" w:rsidR="00D93345" w:rsidRDefault="0061446F" w:rsidP="00F7256B">
            <w:pPr>
              <w:pStyle w:val="WrongAnswer"/>
            </w:pPr>
            <w:r w:rsidRPr="0061446F">
              <w:rPr>
                <w:lang w:val="es-MX"/>
              </w:rPr>
              <w:t>5 lotes de margarina industrial y 2 lotes de margarina de mesa.</w:t>
            </w:r>
          </w:p>
        </w:tc>
      </w:tr>
      <w:tr w:rsidR="00D93345" w14:paraId="0F0583C3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0E4F3088" w14:textId="3A471C3B" w:rsidR="00D93345" w:rsidRDefault="0061446F" w:rsidP="0061446F">
            <w:pPr>
              <w:pStyle w:val="WrongAnswer"/>
            </w:pPr>
            <w:r w:rsidRPr="0061446F">
              <w:t>3 lotes de margarina industrial y 4 lotes de margarina de mesa.</w:t>
            </w:r>
          </w:p>
        </w:tc>
      </w:tr>
      <w:tr w:rsidR="00D93345" w14:paraId="4CC287F5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619C85B6" w14:textId="08494D67" w:rsidR="00D93345" w:rsidRDefault="0061446F" w:rsidP="00F7256B">
            <w:pPr>
              <w:pStyle w:val="WrongAnswer"/>
            </w:pPr>
            <w:r w:rsidRPr="0061446F">
              <w:rPr>
                <w:lang w:val="es-MX"/>
              </w:rPr>
              <w:t>4 lotes de margarina industrial y 3 lotes de margarina de mesa.</w:t>
            </w:r>
          </w:p>
        </w:tc>
      </w:tr>
      <w:tr w:rsidR="00D93345" w14:paraId="76201AAB" w14:textId="77777777" w:rsidTr="00D93345">
        <w:tc>
          <w:tcPr>
            <w:tcW w:w="8786" w:type="dxa"/>
          </w:tcPr>
          <w:p w14:paraId="5DE6B0F9" w14:textId="50122040" w:rsidR="00D93345" w:rsidRPr="0061446F" w:rsidRDefault="0061446F" w:rsidP="0061446F">
            <w:pPr>
              <w:pStyle w:val="MultipleChoiceQ"/>
              <w:jc w:val="both"/>
              <w:rPr>
                <w:b w:val="0"/>
              </w:rPr>
            </w:pPr>
            <w:r w:rsidRPr="0061446F">
              <w:rPr>
                <w:b w:val="0"/>
                <w:sz w:val="22"/>
                <w:lang w:val="es-MX"/>
              </w:rPr>
              <w:lastRenderedPageBreak/>
              <w:t>Una persona quiere invertir 6 millones de pesos entre un bien A que da un interés del 10% y otro bien B que da un interés del 6%. ¿Cuánto debe invertir el individuo en cada activo para que el rendimiento total sea de $440.000?</w:t>
            </w:r>
          </w:p>
        </w:tc>
      </w:tr>
      <w:tr w:rsidR="00D93345" w14:paraId="0A876014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48AC06A2" w14:textId="0CFDC0C2" w:rsidR="00D93345" w:rsidRDefault="0061446F" w:rsidP="00F7256B">
            <w:pPr>
              <w:pStyle w:val="RightAnswer"/>
            </w:pPr>
            <w:r w:rsidRPr="0061446F">
              <w:rPr>
                <w:lang w:val="es-MX"/>
              </w:rPr>
              <w:t>4 millones de pesos en el bien A y 2 millones de pesos en el bien B</w:t>
            </w:r>
          </w:p>
        </w:tc>
      </w:tr>
      <w:tr w:rsidR="00D93345" w14:paraId="1A08F97C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067D8FF9" w14:textId="69596239" w:rsidR="00D93345" w:rsidRDefault="0061446F" w:rsidP="00F7256B">
            <w:pPr>
              <w:pStyle w:val="WrongAnswer"/>
            </w:pPr>
            <w:r w:rsidRPr="0061446F">
              <w:rPr>
                <w:lang w:val="es-MX"/>
              </w:rPr>
              <w:t>2 millones de pesos en el bien A y 4 millones de pesos en el bien B</w:t>
            </w:r>
          </w:p>
        </w:tc>
      </w:tr>
      <w:tr w:rsidR="00D93345" w14:paraId="71D7F1CE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6557BC19" w14:textId="32105AD3" w:rsidR="00D93345" w:rsidRDefault="0061446F" w:rsidP="0061446F">
            <w:pPr>
              <w:pStyle w:val="WrongAnswer"/>
            </w:pPr>
            <w:r w:rsidRPr="00791420">
              <w:t>1 millón de pesos en el bien A y 5 millones de pesos en el bien B</w:t>
            </w:r>
          </w:p>
        </w:tc>
      </w:tr>
      <w:tr w:rsidR="00D93345" w14:paraId="1BBCAB84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04646D2B" w14:textId="2A938453" w:rsidR="00D93345" w:rsidRDefault="0061446F" w:rsidP="00F7256B">
            <w:pPr>
              <w:pStyle w:val="WrongAnswer"/>
            </w:pPr>
            <w:r w:rsidRPr="0061446F">
              <w:rPr>
                <w:lang w:val="es-MX"/>
              </w:rPr>
              <w:t>5 millones de pesos en el bien A y 1 millón de pesos en el bien B</w:t>
            </w:r>
          </w:p>
        </w:tc>
      </w:tr>
      <w:tr w:rsidR="00D93345" w14:paraId="72CEAE9E" w14:textId="77777777" w:rsidTr="00D93345">
        <w:tc>
          <w:tcPr>
            <w:tcW w:w="8786" w:type="dxa"/>
          </w:tcPr>
          <w:p w14:paraId="300CB6D4" w14:textId="7F490095" w:rsidR="00D93345" w:rsidRPr="0061446F" w:rsidRDefault="0061446F" w:rsidP="0061446F">
            <w:pPr>
              <w:pStyle w:val="MultipleChoiceQ"/>
              <w:jc w:val="both"/>
              <w:rPr>
                <w:b w:val="0"/>
              </w:rPr>
            </w:pPr>
            <w:r w:rsidRPr="0061446F">
              <w:rPr>
                <w:b w:val="0"/>
                <w:lang w:val="es-MX"/>
              </w:rPr>
              <w:t>Un contratista tiene 30 obreros a su cargo, distribuidos en 3 categorías: categoría 1, categoría 2 y categoría 3. El número de empleados que están en la categoría 2 es el doble de empleados que están en la categoría 1 y 3 juntos. A los empleados de la categoría 1 se les paga $16,000 al día; a los empleados de la categoría 2 se les paga $20,000 al día; y a los empleados de la categoría 3 se les paga $24,800 al día. La nómina diaria que paga el contratista es de $586.400. ¿Cuántos empleados hay en cada categoría?</w:t>
            </w:r>
          </w:p>
        </w:tc>
      </w:tr>
      <w:tr w:rsidR="00D93345" w14:paraId="71B6EC98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7E0DC7CD" w14:textId="5C701304" w:rsidR="00D93345" w:rsidRDefault="0061446F" w:rsidP="00F7256B">
            <w:pPr>
              <w:pStyle w:val="RightAnswer"/>
            </w:pPr>
            <w:r>
              <w:rPr>
                <w:rFonts w:eastAsia="Arial" w:cs="Arial"/>
              </w:rPr>
              <w:t>7 empleados en la categoría 1, 20 empleados en la categoría 2 y 3 empleados en la categoría 3.</w:t>
            </w:r>
          </w:p>
        </w:tc>
      </w:tr>
      <w:tr w:rsidR="00D93345" w14:paraId="2E9BA254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119F7D6E" w14:textId="0B6CB990" w:rsidR="00D93345" w:rsidRDefault="0061446F" w:rsidP="00F7256B">
            <w:pPr>
              <w:pStyle w:val="WrongAnswer"/>
            </w:pPr>
            <w:r>
              <w:rPr>
                <w:rFonts w:eastAsia="Arial" w:cs="Arial"/>
              </w:rPr>
              <w:t>4 empleados en la categoría 1, 15 empleados en la categoría 2 y 11 empleados en la categoría 3.</w:t>
            </w:r>
          </w:p>
        </w:tc>
      </w:tr>
      <w:tr w:rsidR="00D93345" w14:paraId="15688662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23AF414A" w14:textId="290AA678" w:rsidR="00D93345" w:rsidRDefault="0061446F" w:rsidP="00F7256B">
            <w:pPr>
              <w:pStyle w:val="WrongAnswer"/>
            </w:pPr>
            <w:r>
              <w:rPr>
                <w:rFonts w:eastAsia="Arial" w:cs="Arial"/>
              </w:rPr>
              <w:t>8 empleados en la categoría 1, 10 empleados en la categoría 2 y 12 empleados en la categoría 3.</w:t>
            </w:r>
          </w:p>
        </w:tc>
      </w:tr>
      <w:tr w:rsidR="00D93345" w14:paraId="789FDED7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65F8108D" w14:textId="0B8F47BE" w:rsidR="00D93345" w:rsidRDefault="0061446F" w:rsidP="00F7256B">
            <w:pPr>
              <w:pStyle w:val="WrongAnswer"/>
            </w:pPr>
            <w:r>
              <w:rPr>
                <w:rFonts w:eastAsia="Arial" w:cs="Arial"/>
              </w:rPr>
              <w:t>13 empleados en la categoría 1, 7 empleados en la categoría 2 y 10 empleados en la categoría 3.</w:t>
            </w:r>
          </w:p>
        </w:tc>
      </w:tr>
      <w:tr w:rsidR="00D93345" w14:paraId="0DC2FFBA" w14:textId="77777777" w:rsidTr="00D93345">
        <w:tc>
          <w:tcPr>
            <w:tcW w:w="8786" w:type="dxa"/>
          </w:tcPr>
          <w:p w14:paraId="530FE57F" w14:textId="2D4A408C" w:rsidR="0061446F" w:rsidRPr="0061446F" w:rsidRDefault="0061446F" w:rsidP="0061446F">
            <w:pPr>
              <w:pStyle w:val="MultipleChoiceQ"/>
              <w:rPr>
                <w:b w:val="0"/>
                <w:bCs/>
                <w:sz w:val="22"/>
                <w:lang w:val="es-MX"/>
              </w:rPr>
            </w:pPr>
            <w:r w:rsidRPr="0061446F">
              <w:rPr>
                <w:b w:val="0"/>
                <w:bCs/>
                <w:sz w:val="22"/>
                <w:lang w:val="es-MX"/>
              </w:rPr>
              <w:t xml:space="preserve">El valor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lang w:val="es-MX"/>
                </w:rPr>
                <m:t>a</m:t>
              </m:r>
            </m:oMath>
            <w:r w:rsidRPr="0061446F">
              <w:rPr>
                <w:b w:val="0"/>
                <w:bCs/>
                <w:sz w:val="22"/>
                <w:lang w:val="es-MX"/>
              </w:rPr>
              <w:t xml:space="preserve"> tal que el sistema de ecuaciones lineales</w:t>
            </w:r>
          </w:p>
          <w:p w14:paraId="23E4124E" w14:textId="03320562" w:rsidR="0061446F" w:rsidRPr="0061446F" w:rsidRDefault="00610D3E" w:rsidP="0061446F">
            <w:pPr>
              <w:pStyle w:val="MultipleChoiceQ"/>
              <w:numPr>
                <w:ilvl w:val="0"/>
                <w:numId w:val="0"/>
              </w:numPr>
              <w:ind w:left="360"/>
              <w:jc w:val="center"/>
              <w:rPr>
                <w:b w:val="0"/>
                <w:b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 w:val="0"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  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bCs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</m:m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bCs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a</m:t>
                      </m:r>
                    </m:e>
                  </m:mr>
                </m:m>
              </m:oMath>
            </m:oMathPara>
          </w:p>
          <w:p w14:paraId="2834D458" w14:textId="7F9EF3A7" w:rsidR="00D93345" w:rsidRDefault="0061446F" w:rsidP="0061446F">
            <w:pPr>
              <w:pStyle w:val="MultipleChoiceQ"/>
              <w:numPr>
                <w:ilvl w:val="0"/>
                <w:numId w:val="0"/>
              </w:numPr>
              <w:ind w:left="360"/>
            </w:pPr>
            <w:r w:rsidRPr="0061446F">
              <w:rPr>
                <w:b w:val="0"/>
                <w:bCs/>
                <w:sz w:val="22"/>
                <w:lang w:val="es-MX"/>
              </w:rPr>
              <w:t>no tiene solución, es:</w:t>
            </w:r>
          </w:p>
        </w:tc>
      </w:tr>
      <w:tr w:rsidR="00D93345" w14:paraId="01E773F6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0CD92830" w14:textId="12CE7B50" w:rsidR="00D93345" w:rsidRDefault="0061446F" w:rsidP="00F7256B">
            <w:pPr>
              <w:pStyle w:val="RightAnswer"/>
            </w:pPr>
            <m:oMath>
              <m:r>
                <w:rPr>
                  <w:rFonts w:ascii="Cambria Math" w:eastAsia="Arial" w:hAnsi="Cambria Math" w:cs="Arial"/>
                </w:rPr>
                <m:t>6</m:t>
              </m:r>
            </m:oMath>
          </w:p>
        </w:tc>
      </w:tr>
      <w:tr w:rsidR="00D93345" w14:paraId="0262B454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27585286" w14:textId="729EBD2A" w:rsidR="00D93345" w:rsidRDefault="0061446F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1</m:t>
              </m:r>
            </m:oMath>
          </w:p>
        </w:tc>
      </w:tr>
      <w:tr w:rsidR="00D93345" w14:paraId="3FD7ECB9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1FACB63C" w14:textId="7B514AC6" w:rsidR="00D93345" w:rsidRDefault="0061446F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2</m:t>
              </m:r>
            </m:oMath>
          </w:p>
        </w:tc>
      </w:tr>
      <w:tr w:rsidR="00D93345" w14:paraId="1B12002A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59A14647" w14:textId="0EA371E1" w:rsidR="00D93345" w:rsidRDefault="0061446F" w:rsidP="00F7256B">
            <w:pPr>
              <w:pStyle w:val="WrongAnswer"/>
            </w:pPr>
            <m:oMath>
              <m:r>
                <w:rPr>
                  <w:rFonts w:ascii="Cambria Math" w:hAnsi="Cambria Math"/>
                </w:rPr>
                <m:t>4</m:t>
              </m:r>
            </m:oMath>
          </w:p>
        </w:tc>
      </w:tr>
      <w:tr w:rsidR="00D93345" w14:paraId="51187F1C" w14:textId="77777777" w:rsidTr="00D93345">
        <w:tc>
          <w:tcPr>
            <w:tcW w:w="8786" w:type="dxa"/>
          </w:tcPr>
          <w:p w14:paraId="30A0C4F9" w14:textId="21FFC756" w:rsidR="007029E4" w:rsidRPr="007029E4" w:rsidRDefault="007029E4" w:rsidP="007029E4">
            <w:pPr>
              <w:pStyle w:val="MultipleChoiceQ"/>
              <w:numPr>
                <w:ilvl w:val="0"/>
                <w:numId w:val="0"/>
              </w:numPr>
              <w:tabs>
                <w:tab w:val="left" w:pos="1590"/>
              </w:tabs>
              <w:rPr>
                <w:rFonts w:eastAsia="Arial"/>
                <w:b w:val="0"/>
                <w:bCs/>
                <w:sz w:val="22"/>
              </w:rPr>
            </w:pPr>
          </w:p>
          <w:p w14:paraId="3F47BF34" w14:textId="3CF225CC" w:rsidR="0061446F" w:rsidRDefault="0061446F" w:rsidP="0061446F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61446F">
              <w:rPr>
                <w:rFonts w:eastAsia="Arial"/>
                <w:b w:val="0"/>
                <w:bCs/>
                <w:sz w:val="22"/>
              </w:rPr>
              <w:lastRenderedPageBreak/>
              <w:t xml:space="preserve">El valor de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2"/>
                </w:rPr>
                <m:t>a</m:t>
              </m:r>
            </m:oMath>
            <w:r w:rsidRPr="0061446F">
              <w:rPr>
                <w:rFonts w:eastAsia="Arial"/>
                <w:b w:val="0"/>
                <w:bCs/>
                <w:sz w:val="22"/>
              </w:rPr>
              <w:t xml:space="preserve"> tal que el sistema de ecuaciones lineales</w:t>
            </w:r>
          </w:p>
          <w:p w14:paraId="1DA41D4A" w14:textId="3C045E00" w:rsidR="0061446F" w:rsidRDefault="0061446F" w:rsidP="0061446F">
            <w:pPr>
              <w:pStyle w:val="WrongAnswer"/>
              <w:numPr>
                <w:ilvl w:val="0"/>
                <w:numId w:val="0"/>
              </w:numPr>
              <w:ind w:left="360"/>
              <w:rPr>
                <w:rFonts w:eastAsia="Arial"/>
              </w:rPr>
            </w:pPr>
          </w:p>
          <w:p w14:paraId="0E96EFBC" w14:textId="77777777" w:rsidR="0061446F" w:rsidRPr="0061446F" w:rsidRDefault="0061446F" w:rsidP="0061446F">
            <w:pPr>
              <w:pStyle w:val="WrongAnswer"/>
              <w:numPr>
                <w:ilvl w:val="0"/>
                <w:numId w:val="0"/>
              </w:numPr>
              <w:ind w:left="360"/>
              <w:rPr>
                <w:rFonts w:eastAsia="Arial"/>
              </w:rPr>
            </w:pPr>
          </w:p>
          <w:p w14:paraId="3E7EF632" w14:textId="77777777" w:rsidR="0061446F" w:rsidRDefault="00610D3E" w:rsidP="0061446F">
            <w:pPr>
              <w:spacing w:after="220"/>
              <w:jc w:val="center"/>
              <w:rPr>
                <w:rFonts w:eastAsia="Arial"/>
                <w:color w:val="000000" w:themeColor="text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Arial" w:hAnsi="Cambria Math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+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eastAsia="Arial" w:hAnsi="Cambria Math"/>
                      <w:color w:val="000000" w:themeColor="text1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 xml:space="preserve">   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=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-3</m:t>
                        </m:r>
                      </m:e>
                    </m:mr>
                  </m:m>
                </m:e>
              </m:d>
            </m:oMath>
            <w:r w:rsidR="0061446F">
              <w:rPr>
                <w:rFonts w:eastAsia="Arial"/>
                <w:color w:val="000000" w:themeColor="text1"/>
              </w:rPr>
              <w:t xml:space="preserve">  </w:t>
            </w:r>
          </w:p>
          <w:p w14:paraId="1C9D1417" w14:textId="27B7C0DF" w:rsidR="00D93345" w:rsidRPr="0061446F" w:rsidRDefault="0061446F" w:rsidP="0061446F">
            <w:pPr>
              <w:pStyle w:val="MultipleChoiceQ"/>
              <w:numPr>
                <w:ilvl w:val="0"/>
                <w:numId w:val="0"/>
              </w:numPr>
              <w:ind w:left="360"/>
              <w:rPr>
                <w:b w:val="0"/>
                <w:bCs/>
              </w:rPr>
            </w:pPr>
            <w:r w:rsidRPr="0061446F">
              <w:rPr>
                <w:rFonts w:eastAsia="Arial" w:cs="Arial"/>
                <w:b w:val="0"/>
                <w:bCs/>
                <w:color w:val="000000" w:themeColor="text1"/>
                <w:sz w:val="22"/>
              </w:rPr>
              <w:t>Tenga infinitas soluciones, es:</w:t>
            </w:r>
          </w:p>
        </w:tc>
      </w:tr>
      <w:tr w:rsidR="00D93345" w14:paraId="7D2A5F0F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33D13D53" w14:textId="4C27BCDF" w:rsidR="00D93345" w:rsidRDefault="0061446F" w:rsidP="00F7256B">
            <w:pPr>
              <w:pStyle w:val="RightAnswer"/>
            </w:pPr>
            <m:oMath>
              <m:r>
                <w:rPr>
                  <w:rFonts w:ascii="Cambria Math" w:eastAsia="Arial" w:hAnsi="Cambria Math" w:cs="Arial"/>
                </w:rPr>
                <w:lastRenderedPageBreak/>
                <m:t>-2</m:t>
              </m:r>
            </m:oMath>
          </w:p>
        </w:tc>
      </w:tr>
      <w:tr w:rsidR="00D93345" w14:paraId="1F665564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5D8DAE58" w14:textId="55A736B8" w:rsidR="00D93345" w:rsidRDefault="0061446F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-1</m:t>
              </m:r>
            </m:oMath>
          </w:p>
        </w:tc>
      </w:tr>
      <w:tr w:rsidR="00D93345" w14:paraId="2FE099EA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33E694A0" w14:textId="48763341" w:rsidR="00D93345" w:rsidRDefault="0061446F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2</m:t>
              </m:r>
            </m:oMath>
          </w:p>
        </w:tc>
      </w:tr>
      <w:tr w:rsidR="00D93345" w14:paraId="24CCF9F7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567D6D0A" w14:textId="33D0EE19" w:rsidR="00D93345" w:rsidRDefault="0061446F" w:rsidP="00F7256B">
            <w:pPr>
              <w:pStyle w:val="WrongAnswer"/>
            </w:pPr>
            <m:oMath>
              <m:r>
                <w:rPr>
                  <w:rFonts w:ascii="Cambria Math" w:hAnsi="Cambria Math"/>
                </w:rPr>
                <m:t>1</m:t>
              </m:r>
            </m:oMath>
          </w:p>
        </w:tc>
      </w:tr>
      <w:tr w:rsidR="00D93345" w14:paraId="628A9FF1" w14:textId="77777777" w:rsidTr="00D93345">
        <w:tc>
          <w:tcPr>
            <w:tcW w:w="8786" w:type="dxa"/>
          </w:tcPr>
          <w:p w14:paraId="6091EED8" w14:textId="6BBFA554" w:rsidR="0061446F" w:rsidRPr="00503794" w:rsidRDefault="0061446F" w:rsidP="0061446F">
            <w:pPr>
              <w:pStyle w:val="MultipleChoiceQ"/>
              <w:rPr>
                <w:b w:val="0"/>
                <w:bCs/>
                <w:sz w:val="22"/>
                <w:lang w:val="es-MX"/>
              </w:rPr>
            </w:pPr>
            <w:r>
              <w:t xml:space="preserve"> </w:t>
            </w:r>
            <w:r w:rsidRPr="00503794">
              <w:rPr>
                <w:b w:val="0"/>
                <w:bCs/>
                <w:sz w:val="22"/>
                <w:lang w:val="es-MX"/>
              </w:rPr>
              <w:t xml:space="preserve">Los valores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lang w:val="es-MX"/>
                </w:rPr>
                <m:t>a</m:t>
              </m:r>
            </m:oMath>
            <w:r w:rsidRPr="00503794">
              <w:rPr>
                <w:b w:val="0"/>
                <w:bCs/>
                <w:sz w:val="22"/>
                <w:lang w:val="es-MX"/>
              </w:rPr>
              <w:t xml:space="preserve"> tales que el sistema de ecuaciones lineales</w:t>
            </w:r>
          </w:p>
          <w:p w14:paraId="5984C9E1" w14:textId="77777777" w:rsidR="0061446F" w:rsidRPr="0061446F" w:rsidRDefault="0061446F" w:rsidP="0061446F">
            <w:pPr>
              <w:pStyle w:val="MultipleChoiceQ"/>
              <w:numPr>
                <w:ilvl w:val="0"/>
                <w:numId w:val="0"/>
              </w:numPr>
              <w:rPr>
                <w:b w:val="0"/>
                <w:bCs/>
                <w:sz w:val="22"/>
              </w:rPr>
            </w:pPr>
          </w:p>
          <w:p w14:paraId="30DAF3AB" w14:textId="189621FE" w:rsidR="0061446F" w:rsidRPr="0061446F" w:rsidRDefault="00610D3E" w:rsidP="0061446F">
            <w:pPr>
              <w:pStyle w:val="MultipleChoiceQ"/>
              <w:numPr>
                <w:ilvl w:val="0"/>
                <w:numId w:val="0"/>
              </w:numPr>
              <w:ind w:left="360"/>
              <w:rPr>
                <w:b w:val="0"/>
                <w:b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 w:val="0"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bCs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</m:m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 w:val="0"/>
                        <w:bCs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oMath>
            </m:oMathPara>
          </w:p>
          <w:p w14:paraId="669E50B2" w14:textId="5AC2A5C3" w:rsidR="00D93345" w:rsidRPr="0061446F" w:rsidRDefault="0061446F" w:rsidP="0061446F">
            <w:pPr>
              <w:pStyle w:val="MultipleChoiceQ"/>
              <w:numPr>
                <w:ilvl w:val="0"/>
                <w:numId w:val="0"/>
              </w:numPr>
              <w:ind w:left="360"/>
              <w:rPr>
                <w:b w:val="0"/>
                <w:bCs/>
              </w:rPr>
            </w:pPr>
            <w:r w:rsidRPr="00503794">
              <w:rPr>
                <w:b w:val="0"/>
                <w:bCs/>
                <w:sz w:val="22"/>
                <w:lang w:val="es-MX"/>
              </w:rPr>
              <w:t>no tenga solución única, son:</w:t>
            </w:r>
          </w:p>
        </w:tc>
      </w:tr>
      <w:tr w:rsidR="00D93345" w14:paraId="1BA91363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7B26D43D" w14:textId="4869DD76" w:rsidR="00D93345" w:rsidRDefault="0061446F" w:rsidP="00F7256B">
            <w:pPr>
              <w:pStyle w:val="RightAnswer"/>
            </w:pPr>
            <m:oMath>
              <m:r>
                <w:rPr>
                  <w:rFonts w:ascii="Cambria Math" w:eastAsia="Arial" w:hAnsi="Cambria Math" w:cs="Arial"/>
                </w:rPr>
                <m:t>1</m:t>
              </m:r>
            </m:oMath>
            <w:r w:rsidRPr="00E15FC7">
              <w:rPr>
                <w:rFonts w:eastAsia="Arial" w:cs="Arial"/>
              </w:rPr>
              <w:t xml:space="preserve"> y </w:t>
            </w:r>
            <m:oMath>
              <m:r>
                <w:rPr>
                  <w:rFonts w:ascii="Cambria Math" w:eastAsia="Arial" w:hAnsi="Cambria Math" w:cs="Arial"/>
                </w:rPr>
                <m:t>-2</m:t>
              </m:r>
            </m:oMath>
          </w:p>
        </w:tc>
      </w:tr>
      <w:tr w:rsidR="00D93345" w14:paraId="41D3F561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40596DBE" w14:textId="2CA8AC37" w:rsidR="00D93345" w:rsidRDefault="0061446F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-1</m:t>
              </m:r>
            </m:oMath>
            <w:r w:rsidRPr="00E15FC7">
              <w:rPr>
                <w:rFonts w:eastAsia="Arial" w:cs="Arial"/>
              </w:rPr>
              <w:t xml:space="preserve"> y </w:t>
            </w:r>
            <m:oMath>
              <m:r>
                <w:rPr>
                  <w:rFonts w:ascii="Cambria Math" w:eastAsia="Arial" w:hAnsi="Cambria Math" w:cs="Arial"/>
                </w:rPr>
                <m:t>-2</m:t>
              </m:r>
            </m:oMath>
          </w:p>
        </w:tc>
      </w:tr>
      <w:tr w:rsidR="00D93345" w14:paraId="7A2C6E81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7B795E88" w14:textId="5F15EFD8" w:rsidR="00D93345" w:rsidRDefault="0061446F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1</m:t>
              </m:r>
            </m:oMath>
            <w:r w:rsidRPr="00E15FC7">
              <w:rPr>
                <w:rFonts w:eastAsia="Arial" w:cs="Arial"/>
              </w:rPr>
              <w:t xml:space="preserve"> y </w:t>
            </w:r>
            <m:oMath>
              <m:r>
                <w:rPr>
                  <w:rFonts w:ascii="Cambria Math" w:eastAsia="Arial" w:hAnsi="Cambria Math" w:cs="Arial"/>
                </w:rPr>
                <m:t>2</m:t>
              </m:r>
            </m:oMath>
          </w:p>
        </w:tc>
      </w:tr>
      <w:tr w:rsidR="00D93345" w14:paraId="0E28A110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159848AC" w14:textId="417B09E9" w:rsidR="00D93345" w:rsidRDefault="0061446F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-1</m:t>
              </m:r>
            </m:oMath>
            <w:r w:rsidRPr="00E15FC7">
              <w:rPr>
                <w:rFonts w:eastAsia="Arial" w:cs="Arial"/>
              </w:rPr>
              <w:t xml:space="preserve"> y </w:t>
            </w:r>
            <m:oMath>
              <m:r>
                <w:rPr>
                  <w:rFonts w:ascii="Cambria Math" w:eastAsia="Arial" w:hAnsi="Cambria Math" w:cs="Arial"/>
                </w:rPr>
                <m:t>2</m:t>
              </m:r>
            </m:oMath>
          </w:p>
        </w:tc>
      </w:tr>
      <w:tr w:rsidR="00D93345" w14:paraId="6C8B5E55" w14:textId="77777777" w:rsidTr="00D93345">
        <w:tc>
          <w:tcPr>
            <w:tcW w:w="8786" w:type="dxa"/>
          </w:tcPr>
          <w:p w14:paraId="47B7AD97" w14:textId="720E38D3" w:rsidR="00D93345" w:rsidRPr="0061446F" w:rsidRDefault="0061446F" w:rsidP="00503794">
            <w:pPr>
              <w:pStyle w:val="MultipleChoiceQ"/>
              <w:jc w:val="both"/>
              <w:rPr>
                <w:b w:val="0"/>
                <w:bCs/>
              </w:rPr>
            </w:pPr>
            <w:r w:rsidRPr="00503794">
              <w:rPr>
                <w:b w:val="0"/>
                <w:bCs/>
                <w:sz w:val="22"/>
                <w:lang w:val="es-MX"/>
              </w:rPr>
              <w:t xml:space="preserve">Un polinomio de interpolación es un polinomio cuya gráfica pasa por todos los puntos dados y se utiliza, por ejemplo, para estimar valores entre los puntos de datos conocidos. El polinomio de interpolación de segundo grado para los puntos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lang w:val="es-MX"/>
                </w:rPr>
                <m:t>(1,6)</m:t>
              </m:r>
            </m:oMath>
            <w:r w:rsidRPr="00503794">
              <w:rPr>
                <w:b w:val="0"/>
                <w:bCs/>
                <w:sz w:val="22"/>
                <w:lang w:val="es-MX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lang w:val="es-MX"/>
                </w:rPr>
                <m:t>(2,15)</m:t>
              </m:r>
            </m:oMath>
            <w:r w:rsidRPr="00503794">
              <w:rPr>
                <w:b w:val="0"/>
                <w:bCs/>
                <w:sz w:val="22"/>
                <w:lang w:val="es-MX"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lang w:val="es-MX"/>
                </w:rPr>
                <m:t>(3,28)</m:t>
              </m:r>
            </m:oMath>
            <w:r w:rsidRPr="00503794">
              <w:rPr>
                <w:b w:val="0"/>
                <w:bCs/>
                <w:sz w:val="22"/>
                <w:lang w:val="es-MX"/>
              </w:rPr>
              <w:t>, es:</w:t>
            </w:r>
          </w:p>
        </w:tc>
      </w:tr>
      <w:tr w:rsidR="00D93345" w14:paraId="02E06A1C" w14:textId="77777777" w:rsidTr="0014006F">
        <w:tc>
          <w:tcPr>
            <w:tcW w:w="8786" w:type="dxa"/>
            <w:shd w:val="clear" w:color="auto" w:fill="EAF1DD" w:themeFill="accent3" w:themeFillTint="33"/>
          </w:tcPr>
          <w:p w14:paraId="39AED2F9" w14:textId="7CF81B4F" w:rsidR="00D93345" w:rsidRDefault="00503794" w:rsidP="00F7256B">
            <w:pPr>
              <w:pStyle w:val="RightAnswer"/>
            </w:pPr>
            <m:oMath>
              <m:r>
                <w:rPr>
                  <w:rFonts w:ascii="Cambria Math" w:eastAsia="Arial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</m:d>
              <m:r>
                <w:rPr>
                  <w:rFonts w:ascii="Cambria Math" w:eastAsia="Arial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</w:rPr>
                <m:t>+3x+1</m:t>
              </m:r>
            </m:oMath>
          </w:p>
        </w:tc>
      </w:tr>
      <w:tr w:rsidR="00D93345" w14:paraId="7937B76A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76536ADE" w14:textId="4B410A5B" w:rsidR="00D93345" w:rsidRDefault="00503794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</m:d>
              <m:r>
                <w:rPr>
                  <w:rFonts w:ascii="Cambria Math" w:eastAsia="Arial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</w:rPr>
                <m:t>+3x+2</m:t>
              </m:r>
            </m:oMath>
          </w:p>
        </w:tc>
      </w:tr>
      <w:tr w:rsidR="00D93345" w14:paraId="15DDE2F0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69845C82" w14:textId="27663C27" w:rsidR="00D93345" w:rsidRDefault="00503794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</m:d>
              <m:r>
                <w:rPr>
                  <w:rFonts w:ascii="Cambria Math" w:eastAsia="Arial" w:hAnsi="Cambria Math" w:cs="Arial"/>
                </w:rPr>
                <m:t>=3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</w:rPr>
                <m:t>+2x+1</m:t>
              </m:r>
            </m:oMath>
          </w:p>
        </w:tc>
      </w:tr>
      <w:tr w:rsidR="00D93345" w14:paraId="4D7CA6CD" w14:textId="77777777" w:rsidTr="0014006F">
        <w:tc>
          <w:tcPr>
            <w:tcW w:w="8786" w:type="dxa"/>
            <w:shd w:val="clear" w:color="auto" w:fill="F2DBDB" w:themeFill="accent2" w:themeFillTint="33"/>
          </w:tcPr>
          <w:p w14:paraId="7C57C064" w14:textId="1E99C9FF" w:rsidR="00D93345" w:rsidRDefault="00503794" w:rsidP="00F7256B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</m:d>
              <m:r>
                <w:rPr>
                  <w:rFonts w:ascii="Cambria Math" w:eastAsia="Arial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</w:rPr>
                <m:t>+2x+3</m:t>
              </m:r>
            </m:oMath>
          </w:p>
        </w:tc>
      </w:tr>
    </w:tbl>
    <w:p w14:paraId="4217E4A8" w14:textId="77777777" w:rsidR="007359F0" w:rsidRPr="00D510FF" w:rsidRDefault="007359F0" w:rsidP="000F08CC"/>
    <w:sectPr w:rsidR="007359F0" w:rsidRPr="00D510FF" w:rsidSect="006E69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269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E5A4A" w14:textId="77777777" w:rsidR="00610D3E" w:rsidRDefault="00610D3E" w:rsidP="006E69EF">
      <w:pPr>
        <w:spacing w:after="0" w:line="240" w:lineRule="auto"/>
      </w:pPr>
      <w:r>
        <w:separator/>
      </w:r>
    </w:p>
  </w:endnote>
  <w:endnote w:type="continuationSeparator" w:id="0">
    <w:p w14:paraId="7D961FA2" w14:textId="77777777" w:rsidR="00610D3E" w:rsidRDefault="00610D3E" w:rsidP="006E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E475" w14:textId="77777777" w:rsidR="00EF0DEE" w:rsidRDefault="00EF0D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C3F7" w14:textId="77777777" w:rsidR="006E69EF" w:rsidRDefault="006E69E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C35806" wp14:editId="6F14D05E">
              <wp:simplePos x="0" y="0"/>
              <wp:positionH relativeFrom="column">
                <wp:posOffset>-726603</wp:posOffset>
              </wp:positionH>
              <wp:positionV relativeFrom="paragraph">
                <wp:posOffset>-14605</wp:posOffset>
              </wp:positionV>
              <wp:extent cx="6972300" cy="601345"/>
              <wp:effectExtent l="114300" t="114300" r="76200" b="0"/>
              <wp:wrapNone/>
              <wp:docPr id="2" name="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2300" cy="601345"/>
                        <a:chOff x="0" y="107917"/>
                        <a:chExt cx="6972300" cy="601596"/>
                      </a:xfrm>
                    </wpg:grpSpPr>
                    <wps:wsp>
                      <wps:cNvPr id="4" name="3 Rectángulo"/>
                      <wps:cNvSpPr/>
                      <wps:spPr>
                        <a:xfrm flipV="1">
                          <a:off x="0" y="107917"/>
                          <a:ext cx="6972300" cy="45719"/>
                        </a:xfrm>
                        <a:prstGeom prst="rect">
                          <a:avLst/>
                        </a:prstGeom>
                        <a:solidFill>
                          <a:srgbClr val="06203D"/>
                        </a:solidFill>
                        <a:ln>
                          <a:noFill/>
                        </a:ln>
                        <a:effectLst>
                          <a:glow rad="101600">
                            <a:srgbClr val="968138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7 Rectángulo"/>
                      <wps:cNvSpPr/>
                      <wps:spPr>
                        <a:xfrm>
                          <a:off x="2169994" y="286603"/>
                          <a:ext cx="270510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C6D78" w14:textId="77777777" w:rsidR="006E69EF" w:rsidRPr="000F0688" w:rsidRDefault="006E69EF" w:rsidP="006E69EF">
                            <w:pPr>
                              <w:jc w:val="center"/>
                              <w:rPr>
                                <w:rFonts w:ascii="Calibri Light" w:hAnsi="Calibri Light"/>
                                <w:color w:val="06203D"/>
                                <w:sz w:val="28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5806" id="2 Grupo" o:spid="_x0000_s1027" style="position:absolute;margin-left:-57.2pt;margin-top:-1.15pt;width:549pt;height:47.35pt;z-index:251661312;mso-width-relative:margin;mso-height-relative:margin" coordorigin=",1079" coordsize="69723,6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">
              <v:rect id="3 Rectángulo" o:spid="_x0000_s1028" style="position:absolute;top:1079;width:69723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" fillcolor="#06203d" stroked="f" strokeweight="2pt"/>
              <v:rect id="7 Rectángulo" o:spid="_x0000_s1029" style="position:absolute;left:21699;top:2866;width:2705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" filled="f" stroked="f" strokeweight="2pt">
                <v:textbox>
                  <w:txbxContent>
                    <w:p w14:paraId="495C6D78" w14:textId="77777777" w:rsidR="006E69EF" w:rsidRPr="000F0688" w:rsidRDefault="006E69EF" w:rsidP="006E69EF">
                      <w:pPr>
                        <w:jc w:val="center"/>
                        <w:rPr>
                          <w:rFonts w:ascii="Calibri Light" w:hAnsi="Calibri Light"/>
                          <w:color w:val="06203D"/>
                          <w:sz w:val="28"/>
                          <w:szCs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9D274" w14:textId="77777777" w:rsidR="00EF0DEE" w:rsidRDefault="00EF0D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92ABC" w14:textId="77777777" w:rsidR="00610D3E" w:rsidRDefault="00610D3E" w:rsidP="006E69EF">
      <w:pPr>
        <w:spacing w:after="0" w:line="240" w:lineRule="auto"/>
      </w:pPr>
      <w:r>
        <w:separator/>
      </w:r>
    </w:p>
  </w:footnote>
  <w:footnote w:type="continuationSeparator" w:id="0">
    <w:p w14:paraId="658AA53F" w14:textId="77777777" w:rsidR="00610D3E" w:rsidRDefault="00610D3E" w:rsidP="006E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2AF4F" w14:textId="77777777" w:rsidR="00EF0DEE" w:rsidRDefault="00EF0D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1B64" w14:textId="77777777" w:rsidR="006E69EF" w:rsidRDefault="0048194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AA4AA8" wp14:editId="41FECB20">
              <wp:simplePos x="0" y="0"/>
              <wp:positionH relativeFrom="column">
                <wp:posOffset>-798195</wp:posOffset>
              </wp:positionH>
              <wp:positionV relativeFrom="paragraph">
                <wp:posOffset>-374015</wp:posOffset>
              </wp:positionV>
              <wp:extent cx="3496235" cy="881866"/>
              <wp:effectExtent l="0" t="0" r="0" b="0"/>
              <wp:wrapNone/>
              <wp:docPr id="8" name="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96235" cy="8818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8A9F76" w14:textId="77777777" w:rsidR="006E69EF" w:rsidRPr="00503904" w:rsidRDefault="006E69EF" w:rsidP="006E69EF">
                          <w:pPr>
                            <w:spacing w:after="0" w:line="360" w:lineRule="auto"/>
                            <w:rPr>
                              <w:rFonts w:ascii="Calibri Light" w:hAnsi="Calibri Light"/>
                              <w:color w:val="06203D"/>
                              <w:sz w:val="28"/>
                              <w:szCs w:val="5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A4AA8" id="8 Rectángulo" o:spid="_x0000_s1026" style="position:absolute;margin-left:-62.85pt;margin-top:-29.45pt;width:275.3pt;height:6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" filled="f" stroked="f" strokeweight="2pt">
              <v:textbox>
                <w:txbxContent>
                  <w:p w14:paraId="0C8A9F76" w14:textId="77777777" w:rsidR="006E69EF" w:rsidRPr="00503904" w:rsidRDefault="006E69EF" w:rsidP="006E69EF">
                    <w:pPr>
                      <w:spacing w:after="0" w:line="360" w:lineRule="auto"/>
                      <w:rPr>
                        <w:rFonts w:ascii="Calibri Light" w:hAnsi="Calibri Light"/>
                        <w:color w:val="06203D"/>
                        <w:sz w:val="28"/>
                        <w:szCs w:val="52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16B7" w14:textId="77777777" w:rsidR="00EF0DEE" w:rsidRDefault="00EF0D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512"/>
    <w:multiLevelType w:val="hybridMultilevel"/>
    <w:tmpl w:val="8CB444F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C7230"/>
    <w:multiLevelType w:val="multilevel"/>
    <w:tmpl w:val="920C4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125051C"/>
    <w:multiLevelType w:val="hybridMultilevel"/>
    <w:tmpl w:val="6B0C425C"/>
    <w:lvl w:ilvl="0" w:tplc="01A43C5E">
      <w:start w:val="1"/>
      <w:numFmt w:val="bullet"/>
      <w:pStyle w:val="Right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E06CE"/>
    <w:multiLevelType w:val="hybridMultilevel"/>
    <w:tmpl w:val="FCFC12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52105"/>
    <w:multiLevelType w:val="hybridMultilevel"/>
    <w:tmpl w:val="F78C370A"/>
    <w:lvl w:ilvl="0" w:tplc="8C38DBA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A399C"/>
    <w:multiLevelType w:val="multilevel"/>
    <w:tmpl w:val="AE62725A"/>
    <w:lvl w:ilvl="0">
      <w:start w:val="1"/>
      <w:numFmt w:val="decimal"/>
      <w:pStyle w:val="MultipleChoiceQ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6203191"/>
    <w:multiLevelType w:val="hybridMultilevel"/>
    <w:tmpl w:val="9AA2C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1584F"/>
    <w:multiLevelType w:val="hybridMultilevel"/>
    <w:tmpl w:val="476C619E"/>
    <w:lvl w:ilvl="0" w:tplc="D9B819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30848"/>
    <w:multiLevelType w:val="hybridMultilevel"/>
    <w:tmpl w:val="E8663582"/>
    <w:lvl w:ilvl="0" w:tplc="A204DCA2">
      <w:start w:val="1"/>
      <w:numFmt w:val="bullet"/>
      <w:pStyle w:val="Wrong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E8"/>
    <w:rsid w:val="00004C92"/>
    <w:rsid w:val="00086133"/>
    <w:rsid w:val="000925CE"/>
    <w:rsid w:val="000F08CC"/>
    <w:rsid w:val="00112CB0"/>
    <w:rsid w:val="0011799E"/>
    <w:rsid w:val="00127F30"/>
    <w:rsid w:val="0014006F"/>
    <w:rsid w:val="00155FAE"/>
    <w:rsid w:val="0016034B"/>
    <w:rsid w:val="0016125C"/>
    <w:rsid w:val="00177F14"/>
    <w:rsid w:val="001B09F7"/>
    <w:rsid w:val="001C494B"/>
    <w:rsid w:val="002009C3"/>
    <w:rsid w:val="002216B2"/>
    <w:rsid w:val="00222326"/>
    <w:rsid w:val="002546DA"/>
    <w:rsid w:val="002B6CAB"/>
    <w:rsid w:val="002C7C4F"/>
    <w:rsid w:val="00332BC6"/>
    <w:rsid w:val="003647E9"/>
    <w:rsid w:val="00377AE7"/>
    <w:rsid w:val="00396BE0"/>
    <w:rsid w:val="0048194A"/>
    <w:rsid w:val="004A1ED3"/>
    <w:rsid w:val="004F4B4C"/>
    <w:rsid w:val="00503794"/>
    <w:rsid w:val="00536FB7"/>
    <w:rsid w:val="00542BBA"/>
    <w:rsid w:val="0056436E"/>
    <w:rsid w:val="00567AD4"/>
    <w:rsid w:val="00597F62"/>
    <w:rsid w:val="005A30E5"/>
    <w:rsid w:val="005B03FA"/>
    <w:rsid w:val="005C5513"/>
    <w:rsid w:val="005D749F"/>
    <w:rsid w:val="005F61DF"/>
    <w:rsid w:val="00610D3E"/>
    <w:rsid w:val="0061446F"/>
    <w:rsid w:val="00654256"/>
    <w:rsid w:val="0066306F"/>
    <w:rsid w:val="006C1BEA"/>
    <w:rsid w:val="006E69EF"/>
    <w:rsid w:val="007029E4"/>
    <w:rsid w:val="007359F0"/>
    <w:rsid w:val="007A1FF8"/>
    <w:rsid w:val="007B2354"/>
    <w:rsid w:val="007D12BC"/>
    <w:rsid w:val="007F34DE"/>
    <w:rsid w:val="00817347"/>
    <w:rsid w:val="00817CEA"/>
    <w:rsid w:val="008215CF"/>
    <w:rsid w:val="008358F3"/>
    <w:rsid w:val="00882D13"/>
    <w:rsid w:val="00886954"/>
    <w:rsid w:val="008A3555"/>
    <w:rsid w:val="008E6A1B"/>
    <w:rsid w:val="00902FC3"/>
    <w:rsid w:val="00914658"/>
    <w:rsid w:val="00996756"/>
    <w:rsid w:val="00A229F5"/>
    <w:rsid w:val="00A272E0"/>
    <w:rsid w:val="00A40009"/>
    <w:rsid w:val="00A65FB0"/>
    <w:rsid w:val="00B34101"/>
    <w:rsid w:val="00B828B5"/>
    <w:rsid w:val="00B961D9"/>
    <w:rsid w:val="00BD5934"/>
    <w:rsid w:val="00BF160D"/>
    <w:rsid w:val="00BF718E"/>
    <w:rsid w:val="00C01B19"/>
    <w:rsid w:val="00C05EAB"/>
    <w:rsid w:val="00C23261"/>
    <w:rsid w:val="00C2425B"/>
    <w:rsid w:val="00C55C23"/>
    <w:rsid w:val="00C72B4B"/>
    <w:rsid w:val="00CD30F7"/>
    <w:rsid w:val="00D01420"/>
    <w:rsid w:val="00D27A2B"/>
    <w:rsid w:val="00D510FF"/>
    <w:rsid w:val="00D746E1"/>
    <w:rsid w:val="00D93345"/>
    <w:rsid w:val="00DE2085"/>
    <w:rsid w:val="00DE3442"/>
    <w:rsid w:val="00E044E8"/>
    <w:rsid w:val="00EC1B99"/>
    <w:rsid w:val="00EF0DEE"/>
    <w:rsid w:val="00F209BD"/>
    <w:rsid w:val="00F64106"/>
    <w:rsid w:val="00F67631"/>
    <w:rsid w:val="00F75F3F"/>
    <w:rsid w:val="00F875F7"/>
    <w:rsid w:val="00FB50B0"/>
    <w:rsid w:val="00F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99BBB"/>
  <w15:docId w15:val="{475B7370-A4D9-FF40-A418-730460AC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4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4E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Weight">
    <w:name w:val="AnswerWeight"/>
    <w:basedOn w:val="Fuentedeprrafopredeter"/>
    <w:rsid w:val="002C7C4F"/>
    <w:rPr>
      <w:rFonts w:ascii="Arial" w:hAnsi="Arial"/>
      <w:b/>
      <w:color w:val="auto"/>
      <w:spacing w:val="0"/>
      <w:kern w:val="4"/>
      <w:position w:val="-2"/>
      <w:sz w:val="20"/>
      <w:szCs w:val="16"/>
      <w:bdr w:val="single" w:sz="4" w:space="0" w:color="auto"/>
      <w:shd w:val="clear" w:color="auto" w:fill="FFFFCC"/>
    </w:rPr>
  </w:style>
  <w:style w:type="character" w:customStyle="1" w:styleId="BlankWord">
    <w:name w:val="BlankWord"/>
    <w:basedOn w:val="Fuentedeprrafopredeter"/>
    <w:rsid w:val="006C1BEA"/>
    <w:rPr>
      <w:rFonts w:ascii="Arial" w:hAnsi="Arial"/>
      <w:b/>
      <w:bdr w:val="single" w:sz="4" w:space="0" w:color="auto"/>
      <w:shd w:val="clear" w:color="auto" w:fill="FFFFCC"/>
      <w:lang w:val="es-ES"/>
    </w:rPr>
  </w:style>
  <w:style w:type="paragraph" w:customStyle="1" w:styleId="Feedback">
    <w:name w:val="Feedback"/>
    <w:basedOn w:val="Normal"/>
    <w:next w:val="Normal"/>
    <w:rsid w:val="00654256"/>
    <w:pPr>
      <w:spacing w:after="0" w:line="240" w:lineRule="auto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LeftPair">
    <w:name w:val="LeftPair"/>
    <w:basedOn w:val="Normal"/>
    <w:next w:val="RightPair"/>
    <w:rsid w:val="00654256"/>
    <w:pPr>
      <w:spacing w:after="0" w:line="240" w:lineRule="auto"/>
      <w:ind w:left="284"/>
    </w:pPr>
    <w:rPr>
      <w:rFonts w:ascii="Verdana" w:hAnsi="Verdana"/>
      <w:sz w:val="20"/>
      <w:lang w:val="en-GB"/>
    </w:rPr>
  </w:style>
  <w:style w:type="paragraph" w:customStyle="1" w:styleId="MultipleChoiceQ">
    <w:name w:val="MultipleChoiceQ"/>
    <w:basedOn w:val="Normal"/>
    <w:next w:val="WrongAnswer"/>
    <w:rsid w:val="006C1BEA"/>
    <w:pPr>
      <w:numPr>
        <w:numId w:val="4"/>
      </w:numPr>
      <w:spacing w:before="240" w:after="120" w:line="240" w:lineRule="auto"/>
      <w:outlineLvl w:val="0"/>
    </w:pPr>
    <w:rPr>
      <w:b/>
      <w:sz w:val="24"/>
      <w:lang w:val="es-ES"/>
    </w:rPr>
  </w:style>
  <w:style w:type="paragraph" w:customStyle="1" w:styleId="WrongAnswer">
    <w:name w:val="WrongAnswer"/>
    <w:basedOn w:val="Normal"/>
    <w:rsid w:val="006C1BEA"/>
    <w:pPr>
      <w:numPr>
        <w:numId w:val="2"/>
      </w:numPr>
      <w:spacing w:after="120" w:line="240" w:lineRule="auto"/>
    </w:pPr>
    <w:rPr>
      <w:rFonts w:ascii="Verdana" w:hAnsi="Verdana"/>
      <w:color w:val="FF0000"/>
      <w:sz w:val="20"/>
      <w:szCs w:val="20"/>
      <w:lang w:val="es-ES"/>
    </w:rPr>
  </w:style>
  <w:style w:type="paragraph" w:customStyle="1" w:styleId="RightAnswer">
    <w:name w:val="RightAnswer"/>
    <w:basedOn w:val="WrongAnswer"/>
    <w:rsid w:val="006C1BEA"/>
    <w:pPr>
      <w:numPr>
        <w:numId w:val="3"/>
      </w:numPr>
    </w:pPr>
    <w:rPr>
      <w:color w:val="008000"/>
    </w:rPr>
  </w:style>
  <w:style w:type="paragraph" w:customStyle="1" w:styleId="RightPair">
    <w:name w:val="RightPair"/>
    <w:basedOn w:val="Normal"/>
    <w:next w:val="LeftPair"/>
    <w:rsid w:val="00654256"/>
    <w:pPr>
      <w:shd w:val="clear" w:color="auto" w:fill="FFFFCC"/>
      <w:spacing w:after="0" w:line="240" w:lineRule="auto"/>
      <w:ind w:left="113"/>
      <w:jc w:val="right"/>
    </w:pPr>
    <w:rPr>
      <w:rFonts w:ascii="Verdana" w:hAnsi="Verdana"/>
      <w:sz w:val="20"/>
      <w:lang w:val="en-GB"/>
    </w:rPr>
  </w:style>
  <w:style w:type="paragraph" w:customStyle="1" w:styleId="ShortAnswerQ">
    <w:name w:val="ShortAnswerQ"/>
    <w:basedOn w:val="MultipleChoiceQ"/>
    <w:next w:val="RightAnswer"/>
    <w:rsid w:val="00086133"/>
  </w:style>
  <w:style w:type="paragraph" w:customStyle="1" w:styleId="MissingWordQ">
    <w:name w:val="MissingWordQ"/>
    <w:basedOn w:val="MultipleChoiceQ"/>
    <w:rsid w:val="00086133"/>
  </w:style>
  <w:style w:type="paragraph" w:customStyle="1" w:styleId="MatchingQ">
    <w:name w:val="MatchingQ"/>
    <w:basedOn w:val="MultipleChoiceQ"/>
    <w:next w:val="LeftPair"/>
    <w:rsid w:val="00086133"/>
  </w:style>
  <w:style w:type="paragraph" w:customStyle="1" w:styleId="TrueStatement">
    <w:name w:val="TrueStatement"/>
    <w:basedOn w:val="MultipleChoiceQ"/>
    <w:rsid w:val="00086133"/>
    <w:rPr>
      <w:color w:val="008000"/>
    </w:rPr>
  </w:style>
  <w:style w:type="paragraph" w:customStyle="1" w:styleId="FalseStatement">
    <w:name w:val="FalseStatement"/>
    <w:basedOn w:val="MultipleChoiceQ"/>
    <w:rsid w:val="00086133"/>
    <w:rPr>
      <w:color w:val="FF0000"/>
    </w:rPr>
  </w:style>
  <w:style w:type="paragraph" w:customStyle="1" w:styleId="NumericalQ">
    <w:name w:val="NumericalQ"/>
    <w:basedOn w:val="MultipleChoiceQ"/>
    <w:next w:val="RightAnswer"/>
    <w:rsid w:val="00086133"/>
  </w:style>
  <w:style w:type="character" w:styleId="Refdecomentario">
    <w:name w:val="annotation reference"/>
    <w:basedOn w:val="Fuentedeprrafopredeter"/>
    <w:semiHidden/>
    <w:rsid w:val="00F64106"/>
    <w:rPr>
      <w:sz w:val="16"/>
      <w:szCs w:val="16"/>
    </w:rPr>
  </w:style>
  <w:style w:type="paragraph" w:styleId="Textocomentario">
    <w:name w:val="annotation text"/>
    <w:basedOn w:val="Normal"/>
    <w:semiHidden/>
    <w:rsid w:val="00F64106"/>
    <w:pPr>
      <w:spacing w:after="0" w:line="240" w:lineRule="auto"/>
    </w:pPr>
    <w:rPr>
      <w:rFonts w:ascii="Times New Roman" w:hAnsi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semiHidden/>
    <w:rsid w:val="00F6410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F64106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E044E8"/>
    <w:rPr>
      <w:rFonts w:ascii="Calibri" w:eastAsia="Calibri" w:hAnsi="Calibr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9F0"/>
    <w:pPr>
      <w:ind w:left="720"/>
      <w:contextualSpacing/>
    </w:pPr>
  </w:style>
  <w:style w:type="paragraph" w:styleId="Encabezado">
    <w:name w:val="header"/>
    <w:basedOn w:val="Normal"/>
    <w:link w:val="EncabezadoCar"/>
    <w:rsid w:val="006E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E69EF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rsid w:val="006E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6E69EF"/>
    <w:rPr>
      <w:rFonts w:ascii="Calibri" w:eastAsia="Calibri" w:hAnsi="Calibri"/>
      <w:sz w:val="22"/>
      <w:szCs w:val="2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BF718E"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934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ntilla_Moodl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E2F2-25A6-C34A-809D-10C197E88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Plantilla_Moodle</Template>
  <TotalTime>90</TotalTime>
  <Pages>8</Pages>
  <Words>1008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HYCIG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JOHNNY ALEXANDER PERAFAN ARBOLEDA</cp:lastModifiedBy>
  <cp:revision>10</cp:revision>
  <cp:lastPrinted>2018-10-24T17:23:00Z</cp:lastPrinted>
  <dcterms:created xsi:type="dcterms:W3CDTF">2021-05-21T23:26:00Z</dcterms:created>
  <dcterms:modified xsi:type="dcterms:W3CDTF">2021-06-07T21:08:00Z</dcterms:modified>
</cp:coreProperties>
</file>